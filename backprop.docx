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356" w:rsidRPr="00BE64BB" w:rsidRDefault="002E4356" w:rsidP="00884CB9">
      <w:pPr>
        <w:spacing w:beforeLines="60" w:afterLines="40" w:line="288" w:lineRule="auto"/>
        <w:ind w:right="-1" w:firstLineChars="252" w:firstLine="708"/>
        <w:contextualSpacing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2E4356" w:rsidRPr="00D46711" w:rsidRDefault="002E4356" w:rsidP="00A8108A">
      <w:pPr>
        <w:pStyle w:val="Caption"/>
        <w:jc w:val="center"/>
        <w:rPr>
          <w:rFonts w:ascii="Times New Roman" w:hAnsi="Times New Roman"/>
          <w:sz w:val="24"/>
          <w:szCs w:val="24"/>
        </w:rPr>
      </w:pPr>
      <w:r>
        <w:object w:dxaOrig="9711" w:dyaOrig="5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67.75pt" o:ole="">
            <v:imagedata r:id="rId7" o:title=""/>
          </v:shape>
          <o:OLEObject Type="Embed" ProgID="Photoshop.Image.16" ShapeID="_x0000_i1025" DrawAspect="Content" ObjectID="_1577212650" r:id="rId8">
            <o:FieldCodes>\s</o:FieldCodes>
          </o:OLEObject>
        </w:object>
      </w:r>
      <w:r w:rsidRPr="00D46711">
        <w:rPr>
          <w:rFonts w:ascii="Times New Roman" w:hAnsi="Times New Roman"/>
          <w:sz w:val="24"/>
          <w:szCs w:val="24"/>
        </w:rPr>
        <w:t xml:space="preserve"> </w:t>
      </w:r>
    </w:p>
    <w:p w:rsidR="002E4356" w:rsidRPr="00BE64BB" w:rsidRDefault="002E4356" w:rsidP="00905326">
      <w:pPr>
        <w:spacing w:beforeLines="60" w:afterLines="40" w:line="288" w:lineRule="auto"/>
        <w:ind w:right="-1" w:firstLineChars="252" w:firstLine="706"/>
        <w:contextualSpacing/>
        <w:jc w:val="both"/>
        <w:rPr>
          <w:rFonts w:ascii="Times New Roman" w:hAnsi="Times New Roman"/>
          <w:sz w:val="28"/>
          <w:szCs w:val="28"/>
        </w:rPr>
      </w:pPr>
    </w:p>
    <w:p w:rsidR="002E4356" w:rsidRPr="00BE64BB" w:rsidRDefault="002E4356" w:rsidP="00905326">
      <w:pPr>
        <w:spacing w:beforeLines="60" w:afterLines="40" w:line="288" w:lineRule="auto"/>
        <w:ind w:right="-1" w:firstLineChars="252" w:firstLine="706"/>
        <w:contextualSpacing/>
        <w:jc w:val="both"/>
        <w:rPr>
          <w:rFonts w:ascii="Times New Roman" w:hAnsi="Times New Roman"/>
          <w:sz w:val="28"/>
          <w:szCs w:val="28"/>
        </w:rPr>
      </w:pPr>
      <w:r w:rsidRPr="00BE64BB">
        <w:rPr>
          <w:rFonts w:ascii="Times New Roman" w:hAnsi="Times New Roman"/>
          <w:sz w:val="28"/>
          <w:szCs w:val="28"/>
        </w:rPr>
        <w:t xml:space="preserve">Многослойный персептрон представляет собой ориентированный взвешенный граф. Обозначим </w:t>
      </w:r>
      <w:r w:rsidRPr="009F60F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BE64B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ы</w:t>
      </w:r>
      <w:r w:rsidRPr="00BE64BB">
        <w:rPr>
          <w:rFonts w:ascii="Times New Roman" w:hAnsi="Times New Roman"/>
          <w:sz w:val="28"/>
          <w:szCs w:val="28"/>
        </w:rPr>
        <w:t xml:space="preserve">й нейрон </w:t>
      </w:r>
      <w:r w:rsidRPr="00086E0E">
        <w:rPr>
          <w:rFonts w:ascii="Times New Roman" w:hAnsi="Times New Roman"/>
          <w:i/>
          <w:sz w:val="28"/>
          <w:szCs w:val="28"/>
          <w:lang w:val="en-US"/>
        </w:rPr>
        <w:t>l</w:t>
      </w:r>
      <w:r w:rsidRPr="00BE64BB">
        <w:rPr>
          <w:rFonts w:ascii="Times New Roman" w:hAnsi="Times New Roman"/>
          <w:sz w:val="28"/>
          <w:szCs w:val="28"/>
        </w:rPr>
        <w:t xml:space="preserve">-го слоя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26" type="#_x0000_t75" style="width:12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70C10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E70C10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27" type="#_x0000_t75" style="width:12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70C10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E70C10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  <w:r w:rsidRPr="00BE64BB">
        <w:rPr>
          <w:rFonts w:ascii="Times New Roman" w:hAnsi="Times New Roman"/>
          <w:sz w:val="28"/>
          <w:szCs w:val="28"/>
        </w:rPr>
        <w:t xml:space="preserve">. Обозначим 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28" type="#_x0000_t75" style="width:22.5pt;height:18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C57A1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7C57A1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29" type="#_x0000_t75" style="width:22.5pt;height:18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C57A1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7C57A1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  <w:r w:rsidRPr="00BE64BB">
        <w:rPr>
          <w:rFonts w:ascii="Times New Roman" w:hAnsi="Times New Roman"/>
          <w:sz w:val="28"/>
          <w:szCs w:val="28"/>
        </w:rPr>
        <w:t xml:space="preserve">  – веса на ребре, соединяющим </w:t>
      </w:r>
      <w:r w:rsidRPr="009F60F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BE64B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ы</w:t>
      </w:r>
      <w:r w:rsidRPr="00BE64BB">
        <w:rPr>
          <w:rFonts w:ascii="Times New Roman" w:hAnsi="Times New Roman"/>
          <w:sz w:val="28"/>
          <w:szCs w:val="28"/>
        </w:rPr>
        <w:t xml:space="preserve">й нейрон </w:t>
      </w:r>
      <w:r w:rsidRPr="00C10483">
        <w:rPr>
          <w:rFonts w:ascii="Times New Roman" w:hAnsi="Times New Roman"/>
          <w:i/>
          <w:sz w:val="28"/>
          <w:szCs w:val="28"/>
          <w:lang w:val="en-US"/>
        </w:rPr>
        <w:t>l</w:t>
      </w:r>
      <w:r w:rsidRPr="00BE64BB">
        <w:rPr>
          <w:rFonts w:ascii="Times New Roman" w:hAnsi="Times New Roman"/>
          <w:sz w:val="28"/>
          <w:szCs w:val="28"/>
        </w:rPr>
        <w:t xml:space="preserve">-го слоя с </w:t>
      </w:r>
      <w:r w:rsidRPr="009F60FB">
        <w:rPr>
          <w:rFonts w:ascii="Times New Roman" w:hAnsi="Times New Roman"/>
          <w:i/>
          <w:sz w:val="28"/>
          <w:szCs w:val="28"/>
          <w:lang w:val="en-US"/>
        </w:rPr>
        <w:t>j</w:t>
      </w:r>
      <w:r w:rsidRPr="00BE64B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ым нейроном (</w:t>
      </w:r>
      <w:r w:rsidRPr="00C10483">
        <w:rPr>
          <w:rFonts w:ascii="Times New Roman" w:hAnsi="Times New Roman"/>
          <w:i/>
          <w:sz w:val="28"/>
          <w:szCs w:val="28"/>
          <w:lang w:val="en-US"/>
        </w:rPr>
        <w:t>l</w:t>
      </w:r>
      <w:r w:rsidRPr="00C10483">
        <w:rPr>
          <w:rFonts w:ascii="Times New Roman" w:hAnsi="Times New Roman"/>
          <w:i/>
          <w:sz w:val="28"/>
          <w:szCs w:val="28"/>
        </w:rPr>
        <w:t>-1</w:t>
      </w:r>
      <w:r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-го слоя. Введем </w:t>
      </w:r>
      <w:r w:rsidRPr="00BE64BB">
        <w:rPr>
          <w:rFonts w:ascii="Times New Roman" w:hAnsi="Times New Roman"/>
          <w:sz w:val="28"/>
          <w:szCs w:val="28"/>
        </w:rPr>
        <w:t>аналогичные обозначения для байеса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F60FB"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BE64BB">
        <w:rPr>
          <w:rFonts w:ascii="Times New Roman" w:hAnsi="Times New Roman"/>
          <w:sz w:val="28"/>
          <w:szCs w:val="28"/>
        </w:rPr>
        <w:t xml:space="preserve"> дополнительного нейрона,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30" type="#_x0000_t75" style="width:14.2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03AC4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203AC4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b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l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31" type="#_x0000_t75" style="width:14.2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03AC4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203AC4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b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l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  <w:r w:rsidRPr="00BE64BB">
        <w:rPr>
          <w:rFonts w:ascii="Times New Roman" w:hAnsi="Times New Roman"/>
          <w:sz w:val="28"/>
          <w:szCs w:val="28"/>
        </w:rPr>
        <w:t xml:space="preserve"> – </w:t>
      </w:r>
      <w:r w:rsidRPr="009F60FB">
        <w:rPr>
          <w:rFonts w:ascii="Times New Roman" w:hAnsi="Times New Roman"/>
          <w:i/>
          <w:sz w:val="28"/>
          <w:szCs w:val="28"/>
          <w:lang w:val="en-US"/>
        </w:rPr>
        <w:t>j</w:t>
      </w:r>
      <w:r w:rsidRPr="00BE64B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ы</w:t>
      </w:r>
      <w:r w:rsidRPr="00BE64BB">
        <w:rPr>
          <w:rFonts w:ascii="Times New Roman" w:hAnsi="Times New Roman"/>
          <w:sz w:val="28"/>
          <w:szCs w:val="28"/>
        </w:rPr>
        <w:t>й нейрон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0483">
        <w:rPr>
          <w:rFonts w:ascii="Times New Roman" w:hAnsi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>-ом слое.</w:t>
      </w:r>
    </w:p>
    <w:p w:rsidR="002E4356" w:rsidRPr="008A043B" w:rsidRDefault="002E4356" w:rsidP="00884CB9">
      <w:pPr>
        <w:spacing w:beforeLines="60" w:afterLines="40" w:line="288" w:lineRule="auto"/>
        <w:ind w:right="-1" w:firstLineChars="252" w:firstLine="706"/>
        <w:contextualSpacing/>
        <w:jc w:val="both"/>
        <w:rPr>
          <w:rFonts w:ascii="Times New Roman" w:hAnsi="Times New Roman"/>
          <w:sz w:val="28"/>
          <w:szCs w:val="28"/>
        </w:rPr>
      </w:pPr>
      <w:r w:rsidRPr="00BE64BB">
        <w:rPr>
          <w:rFonts w:ascii="Times New Roman" w:hAnsi="Times New Roman"/>
          <w:sz w:val="28"/>
          <w:szCs w:val="28"/>
        </w:rPr>
        <w:t xml:space="preserve">Для настройки и обучения нейронной сети нам понадобятся веса на ребрах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32" type="#_x0000_t75" style="width:23.25pt;height:18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2EA6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802EA6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j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33" type="#_x0000_t75" style="width:23.25pt;height:18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2EA6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802EA6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j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  <w:r w:rsidRPr="00BE64BB">
        <w:rPr>
          <w:rFonts w:ascii="Times New Roman" w:hAnsi="Times New Roman"/>
          <w:sz w:val="28"/>
          <w:szCs w:val="28"/>
        </w:rPr>
        <w:t>. Изначально, зададим их случайными значениями</w:t>
      </w:r>
      <w:r>
        <w:rPr>
          <w:rFonts w:ascii="Times New Roman" w:hAnsi="Times New Roman"/>
          <w:sz w:val="28"/>
          <w:szCs w:val="28"/>
        </w:rPr>
        <w:t>.</w:t>
      </w:r>
    </w:p>
    <w:p w:rsidR="002E4356" w:rsidRPr="00BE64BB" w:rsidRDefault="002E4356" w:rsidP="00884CB9">
      <w:pPr>
        <w:spacing w:beforeLines="60" w:afterLines="40" w:line="288" w:lineRule="auto"/>
        <w:ind w:right="-1" w:firstLineChars="252" w:firstLine="706"/>
        <w:contextualSpacing/>
        <w:jc w:val="both"/>
        <w:rPr>
          <w:rFonts w:ascii="Times New Roman" w:hAnsi="Times New Roman"/>
          <w:sz w:val="28"/>
          <w:szCs w:val="28"/>
        </w:rPr>
      </w:pPr>
      <w:r w:rsidRPr="00BE64BB">
        <w:rPr>
          <w:rFonts w:ascii="Times New Roman" w:hAnsi="Times New Roman"/>
          <w:sz w:val="28"/>
          <w:szCs w:val="28"/>
        </w:rPr>
        <w:t xml:space="preserve">Обозначим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34" type="#_x0000_t75" style="width:15.75pt;height:18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0280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240280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l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35" type="#_x0000_t75" style="width:15.75pt;height:18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0280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240280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l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  <w:r w:rsidRPr="00BE64BB">
        <w:rPr>
          <w:rFonts w:ascii="Times New Roman" w:hAnsi="Times New Roman"/>
          <w:sz w:val="28"/>
          <w:szCs w:val="28"/>
        </w:rPr>
        <w:t xml:space="preserve"> – функцию активации </w:t>
      </w:r>
      <w:r w:rsidRPr="009F60FB">
        <w:rPr>
          <w:rFonts w:ascii="Times New Roman" w:hAnsi="Times New Roman"/>
          <w:i/>
          <w:sz w:val="28"/>
          <w:szCs w:val="28"/>
          <w:lang w:val="en-US"/>
        </w:rPr>
        <w:t>j</w:t>
      </w:r>
      <w:r w:rsidRPr="00BE64BB">
        <w:rPr>
          <w:rFonts w:ascii="Times New Roman" w:hAnsi="Times New Roman"/>
          <w:sz w:val="28"/>
          <w:szCs w:val="28"/>
        </w:rPr>
        <w:t xml:space="preserve">-го нейрона на </w:t>
      </w:r>
      <w:r w:rsidRPr="00C10483">
        <w:rPr>
          <w:rFonts w:ascii="Times New Roman" w:hAnsi="Times New Roman"/>
          <w:i/>
          <w:sz w:val="28"/>
          <w:szCs w:val="28"/>
          <w:lang w:val="en-US"/>
        </w:rPr>
        <w:t>l</w:t>
      </w:r>
      <w:r w:rsidRPr="00BE64B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</w:t>
      </w:r>
      <w:r w:rsidRPr="00BE64BB">
        <w:rPr>
          <w:rFonts w:ascii="Times New Roman" w:hAnsi="Times New Roman"/>
          <w:sz w:val="28"/>
          <w:szCs w:val="28"/>
        </w:rPr>
        <w:t xml:space="preserve">м слое. В качестве функции активации, выберем гиперболический тангенс, задаваемый выражением </w:t>
      </w:r>
      <w:r w:rsidRPr="009F60F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F60FB">
        <w:rPr>
          <w:rFonts w:ascii="Times New Roman" w:hAnsi="Times New Roman"/>
          <w:i/>
          <w:sz w:val="28"/>
          <w:szCs w:val="28"/>
        </w:rPr>
        <w:t>(</w:t>
      </w:r>
      <w:r w:rsidRPr="009F60F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9F60FB">
        <w:rPr>
          <w:rFonts w:ascii="Times New Roman" w:hAnsi="Times New Roman"/>
          <w:i/>
          <w:sz w:val="28"/>
          <w:szCs w:val="28"/>
        </w:rPr>
        <w:t xml:space="preserve">) = </w:t>
      </w:r>
      <w:r w:rsidRPr="009F60FB">
        <w:rPr>
          <w:rFonts w:ascii="Times New Roman" w:hAnsi="Times New Roman"/>
          <w:i/>
          <w:sz w:val="28"/>
          <w:szCs w:val="28"/>
          <w:lang w:val="en-US"/>
        </w:rPr>
        <w:t>tanh</w:t>
      </w:r>
      <w:r w:rsidRPr="009F60FB">
        <w:rPr>
          <w:rFonts w:ascii="Times New Roman" w:hAnsi="Times New Roman"/>
          <w:i/>
          <w:sz w:val="28"/>
          <w:szCs w:val="28"/>
        </w:rPr>
        <w:t>(</w:t>
      </w:r>
      <w:r w:rsidRPr="009F60F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9F60FB">
        <w:rPr>
          <w:rFonts w:ascii="Times New Roman" w:hAnsi="Times New Roman"/>
          <w:i/>
          <w:sz w:val="28"/>
          <w:szCs w:val="28"/>
        </w:rPr>
        <w:t>)</w:t>
      </w:r>
      <w:r w:rsidRPr="00BE64BB">
        <w:rPr>
          <w:rFonts w:ascii="Times New Roman" w:hAnsi="Times New Roman"/>
          <w:sz w:val="28"/>
          <w:szCs w:val="28"/>
        </w:rPr>
        <w:t xml:space="preserve">. Получим,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36" type="#_x0000_t75" style="width:126.75pt;height:2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3C58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E53C58&quot;&gt;&lt;m:oMathPara&gt;&lt;m:oMath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m:r&gt;&lt;w:rPr&gt;&lt;w:rFonts w:ascii=&quot;Cambria Math&quot; w:h-ansi=&quot;Cambria Math&quot;/&gt;&lt;wx:font wx:val=&quot;Cambria Math&quot;/&gt;&lt;w:i/&gt;&lt;w:sz w:val=&quot;28&quot;/&gt;&lt;w:sz-cs w:val=&quot;28&quot;/&gt;&lt;/w:rPr&gt;&lt;m:t&gt;=f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l&lt;/m:t&gt;&lt;/m:r&gt;&lt;/m:sup&gt;&lt;/m:sSubSup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tanhвЃЎ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(&lt;/m:t&gt;&lt;/m:r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l&lt;/m:t&gt;&lt;/m:r&gt;&lt;/m:sup&gt;&lt;/m:sSubSup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37" type="#_x0000_t75" style="width:126.75pt;height:2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3C58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E53C58&quot;&gt;&lt;m:oMathPara&gt;&lt;m:oMath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m:r&gt;&lt;w:rPr&gt;&lt;w:rFonts w:ascii=&quot;Cambria Math&quot; w:h-ansi=&quot;Cambria Math&quot;/&gt;&lt;wx:font wx:val=&quot;Cambria Math&quot;/&gt;&lt;w:i/&gt;&lt;w:sz w:val=&quot;28&quot;/&gt;&lt;w:sz-cs w:val=&quot;28&quot;/&gt;&lt;/w:rPr&gt;&lt;m:t&gt;=f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l&lt;/m:t&gt;&lt;/m:r&gt;&lt;/m:sup&gt;&lt;/m:sSubSup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tanhвЃЎ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(&lt;/m:t&gt;&lt;/m:r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l&lt;/m:t&gt;&lt;/m:r&gt;&lt;/m:sup&gt;&lt;/m:sSubSup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</w:p>
    <w:p w:rsidR="002E4356" w:rsidRPr="00BE64BB" w:rsidRDefault="002E4356" w:rsidP="00905326">
      <w:pPr>
        <w:spacing w:beforeLines="60" w:afterLines="40" w:line="288" w:lineRule="auto"/>
        <w:ind w:right="-1" w:firstLineChars="252" w:firstLine="706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Используя вышео</w:t>
      </w:r>
      <w:r w:rsidRPr="00BE64BB">
        <w:rPr>
          <w:rFonts w:ascii="Times New Roman" w:hAnsi="Times New Roman"/>
          <w:sz w:val="28"/>
          <w:szCs w:val="28"/>
        </w:rPr>
        <w:t xml:space="preserve">писанные обозначения, запишем формулу расчета значений </w:t>
      </w:r>
      <w:r w:rsidRPr="009F60F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BE64BB">
        <w:rPr>
          <w:rFonts w:ascii="Times New Roman" w:hAnsi="Times New Roman"/>
          <w:sz w:val="28"/>
          <w:szCs w:val="28"/>
        </w:rPr>
        <w:t xml:space="preserve">-го нейрона на </w:t>
      </w:r>
      <w:r w:rsidRPr="00C10483">
        <w:rPr>
          <w:rFonts w:ascii="Times New Roman" w:hAnsi="Times New Roman"/>
          <w:i/>
          <w:sz w:val="28"/>
          <w:szCs w:val="28"/>
          <w:lang w:val="en-US"/>
        </w:rPr>
        <w:t>l</w:t>
      </w:r>
      <w:r w:rsidRPr="00BE64B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</w:t>
      </w:r>
      <w:r w:rsidRPr="00BE64BB">
        <w:rPr>
          <w:rFonts w:ascii="Times New Roman" w:hAnsi="Times New Roman"/>
          <w:sz w:val="28"/>
          <w:szCs w:val="28"/>
        </w:rPr>
        <w:t>м слое,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64BB">
        <w:rPr>
          <w:rFonts w:ascii="Times New Roman" w:hAnsi="Times New Roman"/>
          <w:sz w:val="28"/>
          <w:szCs w:val="28"/>
        </w:rPr>
        <w:t xml:space="preserve">где сумма ведется по всем нейронам </w:t>
      </w:r>
      <w:r>
        <w:rPr>
          <w:rFonts w:ascii="Times New Roman" w:hAnsi="Times New Roman"/>
          <w:sz w:val="28"/>
          <w:szCs w:val="28"/>
        </w:rPr>
        <w:t xml:space="preserve">        (</w:t>
      </w:r>
      <w:r w:rsidRPr="009F60FB">
        <w:rPr>
          <w:rFonts w:ascii="Times New Roman" w:hAnsi="Times New Roman"/>
          <w:i/>
          <w:sz w:val="28"/>
          <w:szCs w:val="28"/>
          <w:lang w:val="en-US"/>
        </w:rPr>
        <w:t>l</w:t>
      </w:r>
      <w:r w:rsidRPr="009F60FB">
        <w:rPr>
          <w:rFonts w:ascii="Times New Roman" w:hAnsi="Times New Roman"/>
          <w:i/>
          <w:sz w:val="28"/>
          <w:szCs w:val="28"/>
        </w:rPr>
        <w:t>-1</w:t>
      </w:r>
      <w:r>
        <w:rPr>
          <w:rFonts w:ascii="Times New Roman" w:hAnsi="Times New Roman"/>
          <w:i/>
          <w:sz w:val="28"/>
          <w:szCs w:val="28"/>
        </w:rPr>
        <w:t>)</w:t>
      </w:r>
      <w:r w:rsidRPr="00BE64BB">
        <w:rPr>
          <w:rFonts w:ascii="Times New Roman" w:hAnsi="Times New Roman"/>
          <w:sz w:val="28"/>
          <w:szCs w:val="28"/>
        </w:rPr>
        <w:t>-го слоя.</w:t>
      </w:r>
    </w:p>
    <w:p w:rsidR="002E4356" w:rsidRPr="00BE64BB" w:rsidRDefault="002E4356" w:rsidP="00905326">
      <w:pPr>
        <w:spacing w:beforeLines="60" w:afterLines="40" w:line="288" w:lineRule="auto"/>
        <w:ind w:right="-1" w:firstLineChars="252" w:firstLine="554"/>
        <w:contextualSpacing/>
        <w:jc w:val="both"/>
        <w:rPr>
          <w:rFonts w:ascii="Times New Roman" w:hAnsi="Times New Roman"/>
          <w:sz w:val="28"/>
          <w:szCs w:val="28"/>
        </w:rPr>
      </w:pPr>
      <w:r w:rsidRPr="00A75F7D">
        <w:pict>
          <v:shape id="_x0000_i1038" type="#_x0000_t75" style="width:94.5pt;height:31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10447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410447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&lt;/m:t&gt;&lt;/m:r&gt;&lt;m:nary&gt;&lt;m:naryPr&gt;&lt;m:chr m:val=&quot;в€‘&quot;/&gt;&lt;m:limLoc m:val=&quot;undOvr&quot;/&gt;&lt;m:supHide m:val=&quot;on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/&gt;&lt;m:e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1&lt;/m:t&gt;&lt;/m:r&gt;&lt;/m:sup&gt;&lt;/m:sSubSup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1&lt;/m:t&gt;&lt;/m:r&gt;&lt;/m:sup&gt;&lt;/m:sSubSup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</w:p>
    <w:p w:rsidR="002E4356" w:rsidRPr="00BE64BB" w:rsidRDefault="002E4356" w:rsidP="00905326">
      <w:pPr>
        <w:spacing w:beforeLines="60" w:afterLines="40" w:line="288" w:lineRule="auto"/>
        <w:ind w:right="-1" w:firstLineChars="252" w:firstLine="706"/>
        <w:contextualSpacing/>
        <w:jc w:val="both"/>
        <w:rPr>
          <w:rFonts w:ascii="Times New Roman" w:hAnsi="Times New Roman"/>
          <w:sz w:val="28"/>
          <w:szCs w:val="28"/>
        </w:rPr>
      </w:pPr>
      <w:r w:rsidRPr="00BE64BB">
        <w:rPr>
          <w:rFonts w:ascii="Times New Roman" w:hAnsi="Times New Roman"/>
          <w:sz w:val="28"/>
          <w:szCs w:val="28"/>
        </w:rPr>
        <w:t xml:space="preserve">Для улучшения работы сети, вводится вектор смещений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C10483">
        <w:rPr>
          <w:rFonts w:ascii="Times New Roman" w:hAnsi="Times New Roman"/>
          <w:i/>
          <w:sz w:val="28"/>
          <w:szCs w:val="28"/>
          <w:lang w:val="en-US"/>
        </w:rPr>
        <w:t>b</w:t>
      </w:r>
      <w:r w:rsidRPr="00BE64BB">
        <w:rPr>
          <w:rFonts w:ascii="Times New Roman" w:hAnsi="Times New Roman"/>
          <w:sz w:val="28"/>
          <w:szCs w:val="28"/>
        </w:rPr>
        <w:t xml:space="preserve"> – дополнительный нейрон на каждом слое.</w:t>
      </w:r>
      <w:r>
        <w:rPr>
          <w:rFonts w:ascii="Times New Roman" w:hAnsi="Times New Roman"/>
          <w:sz w:val="28"/>
          <w:szCs w:val="28"/>
        </w:rPr>
        <w:t xml:space="preserve"> Обозначим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39" type="#_x0000_t75" style="width:17.2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000C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7D000C&quot;&gt;&lt;m:oMathPara&gt;&lt;m:oMath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 b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l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40" type="#_x0000_t75" style="width:17.2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000C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7D000C&quot;&gt;&lt;m:oMathPara&gt;&lt;m:oMath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 b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l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  <w:r w:rsidRPr="00BE64BB">
        <w:rPr>
          <w:rFonts w:ascii="Times New Roman" w:hAnsi="Times New Roman"/>
          <w:sz w:val="28"/>
          <w:szCs w:val="28"/>
        </w:rPr>
        <w:t>– смещение на</w:t>
      </w:r>
      <w:r>
        <w:rPr>
          <w:rFonts w:ascii="Times New Roman" w:hAnsi="Times New Roman"/>
          <w:sz w:val="28"/>
          <w:szCs w:val="28"/>
        </w:rPr>
        <w:t xml:space="preserve">     </w:t>
      </w:r>
      <w:r w:rsidRPr="00BE64BB">
        <w:rPr>
          <w:rFonts w:ascii="Times New Roman" w:hAnsi="Times New Roman"/>
          <w:sz w:val="28"/>
          <w:szCs w:val="28"/>
        </w:rPr>
        <w:t xml:space="preserve"> </w:t>
      </w:r>
      <w:r w:rsidRPr="00C10483">
        <w:rPr>
          <w:rFonts w:ascii="Times New Roman" w:hAnsi="Times New Roman"/>
          <w:i/>
          <w:sz w:val="28"/>
          <w:szCs w:val="28"/>
          <w:lang w:val="en-US"/>
        </w:rPr>
        <w:t>l</w:t>
      </w:r>
      <w:r w:rsidRPr="00BE64B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</w:t>
      </w:r>
      <w:r w:rsidRPr="00BE64BB">
        <w:rPr>
          <w:rFonts w:ascii="Times New Roman" w:hAnsi="Times New Roman"/>
          <w:sz w:val="28"/>
          <w:szCs w:val="28"/>
        </w:rPr>
        <w:t>м слое. После в</w:t>
      </w:r>
      <w:r>
        <w:rPr>
          <w:rFonts w:ascii="Times New Roman" w:hAnsi="Times New Roman"/>
          <w:sz w:val="28"/>
          <w:szCs w:val="28"/>
        </w:rPr>
        <w:t xml:space="preserve">ведения дополнительных нейронов </w:t>
      </w:r>
      <w:r w:rsidRPr="00BE64BB">
        <w:rPr>
          <w:rFonts w:ascii="Times New Roman" w:hAnsi="Times New Roman"/>
          <w:sz w:val="28"/>
          <w:szCs w:val="28"/>
        </w:rPr>
        <w:t xml:space="preserve">– смещений </w:t>
      </w:r>
      <w:r w:rsidRPr="009F60FB">
        <w:rPr>
          <w:rFonts w:ascii="Times New Roman" w:hAnsi="Times New Roman"/>
          <w:i/>
          <w:sz w:val="28"/>
          <w:szCs w:val="28"/>
          <w:lang w:val="en-US"/>
        </w:rPr>
        <w:t>b</w:t>
      </w:r>
      <w:r w:rsidRPr="00BE64BB">
        <w:rPr>
          <w:rFonts w:ascii="Times New Roman" w:hAnsi="Times New Roman"/>
          <w:sz w:val="28"/>
          <w:szCs w:val="28"/>
        </w:rPr>
        <w:t>, формула примет вид</w:t>
      </w:r>
    </w:p>
    <w:p w:rsidR="002E4356" w:rsidRPr="00BE64BB" w:rsidRDefault="002E4356" w:rsidP="00905326">
      <w:pPr>
        <w:spacing w:beforeLines="60" w:afterLines="40" w:line="288" w:lineRule="auto"/>
        <w:ind w:right="-1" w:firstLineChars="252" w:firstLine="554"/>
        <w:contextualSpacing/>
        <w:jc w:val="both"/>
        <w:rPr>
          <w:rFonts w:ascii="Times New Roman" w:hAnsi="Times New Roman"/>
          <w:sz w:val="28"/>
          <w:szCs w:val="28"/>
        </w:rPr>
      </w:pPr>
      <w:r w:rsidRPr="00A75F7D">
        <w:pict>
          <v:shape id="_x0000_i1041" type="#_x0000_t75" style="width:127.5pt;height:33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071A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DE071A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b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l-1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+&lt;/m:t&gt;&lt;/m:r&gt;&lt;m:nary&gt;&lt;m:naryPr&gt;&lt;m:chr m:val=&quot;в€‘&quot;/&gt;&lt;m:limLoc m:val=&quot;undOvr&quot;/&gt;&lt;m:supHide m:val=&quot;on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/&gt;&lt;m:e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1&lt;/m:t&gt;&lt;/m:r&gt;&lt;/m:sup&gt;&lt;/m:sSubSup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1&lt;/m:t&gt;&lt;/m:r&gt;&lt;/m:sup&gt;&lt;/m:sSubSup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</w:p>
    <w:p w:rsidR="002E4356" w:rsidRPr="00BE64BB" w:rsidRDefault="002E4356" w:rsidP="00884CB9">
      <w:pPr>
        <w:spacing w:beforeLines="60" w:afterLines="40" w:line="288" w:lineRule="auto"/>
        <w:ind w:right="-1" w:firstLineChars="252" w:firstLine="706"/>
        <w:contextualSpacing/>
        <w:jc w:val="both"/>
        <w:rPr>
          <w:rFonts w:ascii="Times New Roman" w:hAnsi="Times New Roman"/>
          <w:sz w:val="28"/>
          <w:szCs w:val="28"/>
        </w:rPr>
      </w:pPr>
      <w:r w:rsidRPr="00BE64BB">
        <w:rPr>
          <w:rFonts w:ascii="Times New Roman" w:hAnsi="Times New Roman"/>
          <w:sz w:val="28"/>
          <w:szCs w:val="28"/>
        </w:rPr>
        <w:t xml:space="preserve">Цель обратного распространения ошибки состоит в вычислении частных производных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42" type="#_x0000_t75" style="width:38.25pt;height:3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2CC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2A12CC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Loss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43" type="#_x0000_t75" style="width:38.25pt;height:3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2CC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2A12CC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Loss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  <w:r w:rsidRPr="00BE64BB">
        <w:rPr>
          <w:rFonts w:ascii="Times New Roman" w:hAnsi="Times New Roman"/>
          <w:sz w:val="28"/>
          <w:szCs w:val="28"/>
        </w:rPr>
        <w:t xml:space="preserve"> функции потерь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44" type="#_x0000_t75" style="width:33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EE6806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EE6806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Loss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45" type="#_x0000_t75" style="width:33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EE6806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EE6806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Loss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</w:p>
    <w:p w:rsidR="002E4356" w:rsidRPr="00BE64BB" w:rsidRDefault="002E4356" w:rsidP="00A75F7D">
      <w:pPr>
        <w:spacing w:beforeLines="60" w:afterLines="40" w:line="288" w:lineRule="auto"/>
        <w:ind w:right="-1"/>
        <w:contextualSpacing/>
        <w:jc w:val="both"/>
        <w:rPr>
          <w:rFonts w:ascii="Times New Roman" w:hAnsi="Times New Roman"/>
          <w:sz w:val="28"/>
          <w:szCs w:val="28"/>
        </w:rPr>
      </w:pPr>
      <w:r w:rsidRPr="00BE64BB">
        <w:rPr>
          <w:rFonts w:ascii="Times New Roman" w:hAnsi="Times New Roman"/>
          <w:sz w:val="28"/>
          <w:szCs w:val="28"/>
        </w:rPr>
        <w:t>Введем квадратичную функцию потерь</w:t>
      </w:r>
    </w:p>
    <w:p w:rsidR="002E4356" w:rsidRDefault="002E4356" w:rsidP="00905326">
      <w:pPr>
        <w:spacing w:beforeLines="60" w:afterLines="40" w:line="288" w:lineRule="auto"/>
        <w:ind w:right="-1" w:firstLineChars="252" w:firstLine="554"/>
        <w:contextualSpacing/>
        <w:jc w:val="both"/>
        <w:rPr>
          <w:rFonts w:ascii="Times New Roman" w:hAnsi="Times New Roman"/>
          <w:sz w:val="28"/>
          <w:szCs w:val="28"/>
        </w:rPr>
      </w:pPr>
      <w:bookmarkStart w:id="0" w:name="OLE_LINK4"/>
      <w:bookmarkStart w:id="1" w:name="OLE_LINK5"/>
      <w:bookmarkStart w:id="2" w:name="OLE_LINK6"/>
      <w:r w:rsidRPr="00A75F7D">
        <w:pict>
          <v:shape id="_x0000_i1046" type="#_x0000_t75" style="width:132pt;height:29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A5333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BA5333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Loss=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2&lt;/m:t&gt;&lt;/m:r&gt;&lt;/m:den&gt;&lt;/m:f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pPr&gt;&lt;m:e&gt;&lt;m:d&gt;&lt;m:dPr&gt;&lt;m:begChr m:val=&quot;вЂ–&quot;/&gt;&lt;m:endChr m:val=&quot;вЂ–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y&lt;/m:t&gt;&lt;/m:r&gt;&lt;m:d&gt;&lt;m:d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x&lt;/m:t&gt;&lt;/m:r&gt;&lt;/m:e&gt;&lt;/m:d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Y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k&lt;/m:t&gt;&lt;/m:r&gt;&lt;/m:sub&gt;&lt;/m:sSub&gt;&lt;m:d&gt;&lt;m:d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x&lt;/m:t&gt;&lt;/m:r&gt;&lt;/m:e&gt;&lt;/m:d&gt;&lt;/m:e&gt;&lt;/m:d&gt;&lt;/m:e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2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0" o:title="" chromakey="white"/>
          </v:shape>
        </w:pict>
      </w:r>
    </w:p>
    <w:bookmarkEnd w:id="0"/>
    <w:bookmarkEnd w:id="1"/>
    <w:bookmarkEnd w:id="2"/>
    <w:p w:rsidR="002E4356" w:rsidRPr="00D46711" w:rsidRDefault="002E4356" w:rsidP="00A75F7D">
      <w:pPr>
        <w:spacing w:beforeLines="60" w:afterLines="40" w:line="288" w:lineRule="auto"/>
        <w:ind w:right="-1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BE64BB">
        <w:rPr>
          <w:rFonts w:ascii="Times New Roman" w:hAnsi="Times New Roman"/>
          <w:sz w:val="28"/>
          <w:szCs w:val="28"/>
        </w:rPr>
        <w:t xml:space="preserve">де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47" type="#_x0000_t75" style="width:25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0F5601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0F5601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y&lt;/m:t&gt;&lt;/m:r&gt;&lt;m:d&gt;&lt;m:d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x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1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48" type="#_x0000_t75" style="width:25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0F5601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0F5601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y&lt;/m:t&gt;&lt;/m:r&gt;&lt;m:d&gt;&lt;m:d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x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1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  <w:r w:rsidRPr="00BE64BB">
        <w:rPr>
          <w:rFonts w:ascii="Times New Roman" w:hAnsi="Times New Roman"/>
          <w:sz w:val="28"/>
          <w:szCs w:val="28"/>
        </w:rPr>
        <w:t xml:space="preserve"> – ответ нейрона на выходе, а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49" type="#_x0000_t75" style="width:25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B2E02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6B2E02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Y&lt;/m:t&gt;&lt;/m:r&gt;&lt;m:d&gt;&lt;m:d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x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50" type="#_x0000_t75" style="width:25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B2E02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6B2E02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Y&lt;/m:t&gt;&lt;/m:r&gt;&lt;m:d&gt;&lt;m:d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x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  <w:r w:rsidRPr="00BE64BB">
        <w:rPr>
          <w:rFonts w:ascii="Times New Roman" w:hAnsi="Times New Roman"/>
          <w:sz w:val="28"/>
          <w:szCs w:val="28"/>
        </w:rPr>
        <w:t xml:space="preserve"> – желаемый ответ на </w:t>
      </w:r>
      <w:r w:rsidRPr="009F60FB">
        <w:rPr>
          <w:rFonts w:ascii="Times New Roman" w:hAnsi="Times New Roman"/>
          <w:i/>
          <w:sz w:val="28"/>
          <w:szCs w:val="28"/>
          <w:lang w:val="en-US"/>
        </w:rPr>
        <w:t>k</w:t>
      </w:r>
      <w:r w:rsidRPr="00BE64B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ы</w:t>
      </w:r>
      <w:r w:rsidRPr="00BE64BB">
        <w:rPr>
          <w:rFonts w:ascii="Times New Roman" w:hAnsi="Times New Roman"/>
          <w:sz w:val="28"/>
          <w:szCs w:val="28"/>
        </w:rPr>
        <w:t>й тестовый пример.</w:t>
      </w:r>
    </w:p>
    <w:p w:rsidR="002E4356" w:rsidRPr="00BE64BB" w:rsidRDefault="002E4356" w:rsidP="00905326">
      <w:pPr>
        <w:spacing w:beforeLines="60" w:afterLines="40" w:line="288" w:lineRule="auto"/>
        <w:ind w:right="-1" w:firstLineChars="252" w:firstLine="706"/>
        <w:contextualSpacing/>
        <w:jc w:val="both"/>
        <w:rPr>
          <w:rFonts w:ascii="Times New Roman" w:hAnsi="Times New Roman"/>
          <w:sz w:val="28"/>
          <w:szCs w:val="28"/>
        </w:rPr>
      </w:pPr>
      <w:r w:rsidRPr="00BE64BB">
        <w:rPr>
          <w:rFonts w:ascii="Times New Roman" w:hAnsi="Times New Roman"/>
          <w:sz w:val="28"/>
          <w:szCs w:val="28"/>
        </w:rPr>
        <w:t xml:space="preserve">Выпишем алгоритм </w:t>
      </w:r>
      <w:r w:rsidRPr="00BE64BB">
        <w:rPr>
          <w:rFonts w:ascii="Times New Roman" w:hAnsi="Times New Roman"/>
          <w:sz w:val="28"/>
          <w:szCs w:val="28"/>
          <w:lang w:val="en-US"/>
        </w:rPr>
        <w:t>backpropagation</w:t>
      </w:r>
      <w:r>
        <w:rPr>
          <w:rFonts w:ascii="Times New Roman" w:hAnsi="Times New Roman"/>
          <w:sz w:val="28"/>
          <w:szCs w:val="28"/>
        </w:rPr>
        <w:t xml:space="preserve"> для многослойной сети. </w:t>
      </w:r>
      <w:r w:rsidRPr="00BE64BB">
        <w:rPr>
          <w:rFonts w:ascii="Times New Roman" w:hAnsi="Times New Roman"/>
          <w:sz w:val="28"/>
          <w:szCs w:val="28"/>
        </w:rPr>
        <w:t xml:space="preserve">Посчитаем производную функции потерь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51" type="#_x0000_t75" style="width:35.25pt;height:3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02A55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502A55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oss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3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52" type="#_x0000_t75" style="width:35.25pt;height:3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02A55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502A55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oss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3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  <w:r w:rsidRPr="00BE64BB">
        <w:rPr>
          <w:rFonts w:ascii="Times New Roman" w:hAnsi="Times New Roman"/>
          <w:sz w:val="28"/>
          <w:szCs w:val="28"/>
        </w:rPr>
        <w:t>, для этого воспользуемся формулой цепной производной</w:t>
      </w:r>
    </w:p>
    <w:p w:rsidR="002E4356" w:rsidRPr="00D46711" w:rsidRDefault="002E4356" w:rsidP="00905326">
      <w:pPr>
        <w:spacing w:beforeLines="60" w:afterLines="40" w:line="288" w:lineRule="auto"/>
        <w:ind w:right="-1" w:firstLineChars="252" w:firstLine="554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A75F7D">
        <w:pict>
          <v:shape id="_x0000_i1053" type="#_x0000_t75" style="width:180pt;height:35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A6222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DA6222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f&lt;/m:t&gt;&lt;/m:r&gt;&lt;m:d&gt;&lt;m:d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g&lt;/m:t&gt;&lt;/m:r&gt;&lt;m:d&gt;&lt;m:d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x&lt;/m:t&gt;&lt;/m:r&gt;&lt;/m:e&gt;&lt;/m:d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, h&lt;/m:t&gt;&lt;/m:r&gt;&lt;m:d&gt;&lt;m:d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x&lt;/m:t&gt;&lt;/m:r&gt;&lt;/m:e&gt;&lt;/m:d&gt;&lt;/m:e&gt;&lt;/m:d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df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dg&lt;/m:t&gt;&lt;/m:r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в€™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dg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dx&lt;/m:t&gt;&lt;/m:r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+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df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dh&lt;/m:t&gt;&lt;/m:r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в€™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dh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dx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4" o:title="" chromakey="white"/>
          </v:shape>
        </w:pict>
      </w:r>
    </w:p>
    <w:p w:rsidR="002E4356" w:rsidRPr="00BE64BB" w:rsidRDefault="002E4356" w:rsidP="00A75F7D">
      <w:pPr>
        <w:spacing w:beforeLines="60" w:afterLines="40" w:line="288" w:lineRule="auto"/>
        <w:ind w:right="-1"/>
        <w:contextualSpacing/>
        <w:jc w:val="both"/>
        <w:rPr>
          <w:rFonts w:ascii="Times New Roman" w:hAnsi="Times New Roman"/>
          <w:sz w:val="28"/>
          <w:szCs w:val="28"/>
        </w:rPr>
      </w:pPr>
      <w:r w:rsidRPr="00BE64BB">
        <w:rPr>
          <w:rFonts w:ascii="Times New Roman" w:hAnsi="Times New Roman"/>
          <w:sz w:val="28"/>
          <w:szCs w:val="28"/>
        </w:rPr>
        <w:t xml:space="preserve">Где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54" type="#_x0000_t75" style="width:26.2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1665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716655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g&lt;/m:t&gt;&lt;/m:r&gt;&lt;m:d&gt;&lt;m:d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x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5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55" type="#_x0000_t75" style="width:26.2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1665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716655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g&lt;/m:t&gt;&lt;/m:r&gt;&lt;m:d&gt;&lt;m:d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x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5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  <w:r w:rsidRPr="00BE64BB">
        <w:rPr>
          <w:rFonts w:ascii="Times New Roman" w:hAnsi="Times New Roman"/>
          <w:sz w:val="28"/>
          <w:szCs w:val="28"/>
        </w:rPr>
        <w:t xml:space="preserve"> и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56" type="#_x0000_t75" style="width:22.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1EC3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081EC3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h&lt;/m:t&gt;&lt;/m:r&gt;&lt;m:d&gt;&lt;m:d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x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6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57" type="#_x0000_t75" style="width:22.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1EC3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081EC3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h&lt;/m:t&gt;&lt;/m:r&gt;&lt;m:d&gt;&lt;m:d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x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6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  <w:r w:rsidRPr="00BE64BB">
        <w:rPr>
          <w:rFonts w:ascii="Times New Roman" w:hAnsi="Times New Roman"/>
          <w:sz w:val="28"/>
          <w:szCs w:val="28"/>
        </w:rPr>
        <w:t xml:space="preserve"> некоторые функ</w:t>
      </w:r>
      <w:r>
        <w:rPr>
          <w:rFonts w:ascii="Times New Roman" w:hAnsi="Times New Roman"/>
          <w:sz w:val="28"/>
          <w:szCs w:val="28"/>
        </w:rPr>
        <w:t>ции. Применив формулу, получим</w:t>
      </w:r>
    </w:p>
    <w:p w:rsidR="002E4356" w:rsidRPr="00BE64BB" w:rsidRDefault="002E4356" w:rsidP="00884CB9">
      <w:pPr>
        <w:spacing w:beforeLines="60" w:afterLines="40" w:line="288" w:lineRule="auto"/>
        <w:ind w:right="-1" w:firstLineChars="252" w:firstLine="554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A75F7D">
        <w:pict>
          <v:shape id="_x0000_i1058" type="#_x0000_t75" style="width:138.75pt;height:38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454B3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B454B3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Loss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=&lt;/m:t&gt;&lt;/m:r&gt;&lt;m:nary&gt;&lt;m:naryPr&gt;&lt;m:chr m:val=&quot;в€‘&quot;/&gt;&lt;m:limLoc m:val=&quot;undOvr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/m:sup&gt;&lt;m:e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L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+1&lt;/m:t&gt;&lt;/m:r&gt;&lt;/m:sup&gt;&lt;/m:sSubSup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в€™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+1&lt;/m:t&gt;&lt;/m:r&gt;&lt;/m:sup&gt;&lt;/m:sSup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7" o:title="" chromakey="white"/>
          </v:shape>
        </w:pict>
      </w:r>
    </w:p>
    <w:p w:rsidR="002E4356" w:rsidRPr="00BE64BB" w:rsidRDefault="002E4356" w:rsidP="00A75F7D">
      <w:pPr>
        <w:spacing w:beforeLines="60" w:afterLines="40" w:line="288" w:lineRule="auto"/>
        <w:ind w:right="-1"/>
        <w:contextualSpacing/>
        <w:jc w:val="both"/>
        <w:rPr>
          <w:rFonts w:ascii="Times New Roman" w:hAnsi="Times New Roman"/>
          <w:sz w:val="28"/>
          <w:szCs w:val="28"/>
        </w:rPr>
      </w:pPr>
      <w:r w:rsidRPr="00BE64BB">
        <w:rPr>
          <w:rFonts w:ascii="Times New Roman" w:hAnsi="Times New Roman"/>
          <w:sz w:val="28"/>
          <w:szCs w:val="28"/>
        </w:rPr>
        <w:t>Вычислим второй сомножитель</w:t>
      </w:r>
    </w:p>
    <w:p w:rsidR="002E4356" w:rsidRDefault="002E4356" w:rsidP="00905326">
      <w:pPr>
        <w:spacing w:beforeLines="60" w:afterLines="40" w:line="288" w:lineRule="auto"/>
        <w:ind w:right="-1" w:firstLineChars="252" w:firstLine="554"/>
        <w:contextualSpacing/>
        <w:jc w:val="both"/>
        <w:rPr>
          <w:rFonts w:ascii="Times New Roman" w:hAnsi="Times New Roman"/>
          <w:sz w:val="28"/>
          <w:szCs w:val="28"/>
        </w:rPr>
      </w:pPr>
      <w:r w:rsidRPr="00A75F7D">
        <w:pict>
          <v:shape id="_x0000_i1059" type="#_x0000_t75" style="width:149.25pt;height:5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148E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9A148E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+1&lt;/m:t&gt;&lt;/m:r&gt;&lt;/m:sup&gt;&lt;/m:sSup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(&lt;/m:t&gt;&lt;/m:r&gt;&lt;m:nary&gt;&lt;m:naryPr&gt;&lt;m:chr m:val=&quot;в€‘&quot;/&gt;&lt;m:limLoc m:val=&quot;undOvr&quot;/&gt;&lt;m:supHide m:val=&quot;on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/&gt;&lt;m:e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в€™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)&lt;/m:t&gt;&lt;/m:r&gt;&lt;/m:e&gt;&lt;/m:nary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</w:p>
    <w:p w:rsidR="002E4356" w:rsidRDefault="002E4356" w:rsidP="00A75F7D">
      <w:pPr>
        <w:spacing w:beforeLines="60" w:afterLines="40" w:line="288" w:lineRule="auto"/>
        <w:ind w:right="-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E64BB">
        <w:rPr>
          <w:rFonts w:ascii="Times New Roman" w:hAnsi="Times New Roman"/>
          <w:sz w:val="28"/>
          <w:szCs w:val="28"/>
        </w:rPr>
        <w:t>ри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60" type="#_x0000_t75" style="width:33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5755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355755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i в‰ 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61" type="#_x0000_t75" style="width:33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5755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355755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i в‰ 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или </w:t>
      </w:r>
      <w:r w:rsidRPr="00BE64BB">
        <w:rPr>
          <w:rFonts w:ascii="Times New Roman" w:hAnsi="Times New Roman"/>
          <w:sz w:val="28"/>
          <w:szCs w:val="28"/>
        </w:rPr>
        <w:t xml:space="preserve">при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62" type="#_x0000_t75" style="width:32.2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1E8C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331E8C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 в‰ b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0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63" type="#_x0000_t75" style="width:32.2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1E8C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331E8C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 в‰ b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0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, дробь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64" type="#_x0000_t75" style="width:101.25pt;height:5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11B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5511BD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(&lt;/m:t&gt;&lt;/m:r&gt;&lt;m:nary&gt;&lt;m:naryPr&gt;&lt;m:chr m:val=&quot;в€‘&quot;/&gt;&lt;m:limLoc m:val=&quot;undOvr&quot;/&gt;&lt;m:supHide m:val=&quot;on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/&gt;&lt;m:e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в€™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)&lt;/m:t&gt;&lt;/m:r&gt;&lt;/m:e&gt;&lt;/m:nary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1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65" type="#_x0000_t75" style="width:101.25pt;height:5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11B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5511BD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(&lt;/m:t&gt;&lt;/m:r&gt;&lt;m:nary&gt;&lt;m:naryPr&gt;&lt;m:chr m:val=&quot;в€‘&quot;/&gt;&lt;m:limLoc m:val=&quot;undOvr&quot;/&gt;&lt;m:supHide m:val=&quot;on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/&gt;&lt;m:e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в€™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)&lt;/m:t&gt;&lt;/m:r&gt;&lt;/m:e&gt;&lt;/m:nary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1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  <w:r w:rsidRPr="00BE64BB">
        <w:rPr>
          <w:rFonts w:ascii="Times New Roman" w:hAnsi="Times New Roman"/>
          <w:sz w:val="28"/>
          <w:szCs w:val="28"/>
        </w:rPr>
        <w:t xml:space="preserve"> обращается в ноль, следовательно, мы </w:t>
      </w:r>
      <w:r>
        <w:rPr>
          <w:rFonts w:ascii="Times New Roman" w:hAnsi="Times New Roman"/>
          <w:sz w:val="28"/>
          <w:szCs w:val="28"/>
        </w:rPr>
        <w:t>имеем</w:t>
      </w:r>
      <w:r w:rsidRPr="00BE64BB">
        <w:rPr>
          <w:rFonts w:ascii="Times New Roman" w:hAnsi="Times New Roman"/>
          <w:sz w:val="28"/>
          <w:szCs w:val="28"/>
        </w:rPr>
        <w:t xml:space="preserve"> равенство</w:t>
      </w:r>
    </w:p>
    <w:p w:rsidR="002E4356" w:rsidRPr="00D46711" w:rsidRDefault="002E4356" w:rsidP="00A75F7D">
      <w:pPr>
        <w:spacing w:beforeLines="60" w:afterLines="40" w:line="288" w:lineRule="auto"/>
        <w:ind w:right="-1"/>
        <w:contextualSpacing/>
        <w:jc w:val="both"/>
        <w:rPr>
          <w:rFonts w:ascii="Times New Roman" w:hAnsi="Times New Roman"/>
          <w:sz w:val="28"/>
          <w:szCs w:val="28"/>
        </w:rPr>
      </w:pPr>
      <w:r w:rsidRPr="00A75F7D">
        <w:pict>
          <v:shape id="_x0000_i1066" type="#_x0000_t75" style="width:107.25pt;height:35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4F6EBE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4F6EBE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+1&lt;/m:t&gt;&lt;/m:r&gt;&lt;/m:sup&gt;&lt;/m:sSup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в€™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</w:p>
    <w:p w:rsidR="002E4356" w:rsidRDefault="002E4356" w:rsidP="00A75F7D">
      <w:pPr>
        <w:spacing w:beforeLines="60" w:afterLines="40" w:line="288" w:lineRule="auto"/>
        <w:ind w:right="-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определению</w:t>
      </w:r>
    </w:p>
    <w:p w:rsidR="002E4356" w:rsidRDefault="002E4356" w:rsidP="00A75F7D">
      <w:pPr>
        <w:spacing w:beforeLines="60" w:afterLines="40" w:line="288" w:lineRule="auto"/>
        <w:ind w:right="-1"/>
        <w:contextualSpacing/>
        <w:jc w:val="both"/>
        <w:rPr>
          <w:rFonts w:ascii="Times New Roman" w:hAnsi="Times New Roman"/>
          <w:sz w:val="28"/>
          <w:szCs w:val="28"/>
        </w:rPr>
      </w:pPr>
    </w:p>
    <w:p w:rsidR="002E4356" w:rsidRPr="00BE64BB" w:rsidRDefault="002E4356" w:rsidP="00A75F7D">
      <w:pPr>
        <w:spacing w:beforeLines="60" w:afterLines="40" w:line="288" w:lineRule="auto"/>
        <w:ind w:right="-1"/>
        <w:contextualSpacing/>
        <w:jc w:val="both"/>
        <w:rPr>
          <w:rFonts w:ascii="Times New Roman" w:hAnsi="Times New Roman"/>
          <w:sz w:val="28"/>
          <w:szCs w:val="28"/>
        </w:rPr>
      </w:pP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67" type="#_x0000_t75" style="width:91.5pt;height:33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6F2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E96F26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&lt;/m:t&gt;&lt;/m:r&gt;&lt;m:nary&gt;&lt;m:naryPr&gt;&lt;m:chr m:val=&quot;в€‘&quot;/&gt;&lt;m:limLoc m:val=&quot;undOvr&quot;/&gt;&lt;m:supHide m:val=&quot;on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/&gt;&lt;m:e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1&lt;/m:t&gt;&lt;/m:r&gt;&lt;/m:sup&gt;&lt;/m:sSubSup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1&lt;/m:t&gt;&lt;/m:r&gt;&lt;/m:sup&gt;&lt;/m:sSubSup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3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68" type="#_x0000_t75" style="width:91.5pt;height:33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6F2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E96F26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&lt;/m:t&gt;&lt;/m:r&gt;&lt;m:nary&gt;&lt;m:naryPr&gt;&lt;m:chr m:val=&quot;в€‘&quot;/&gt;&lt;m:limLoc m:val=&quot;undOvr&quot;/&gt;&lt;m:supHide m:val=&quot;on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/&gt;&lt;m:e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1&lt;/m:t&gt;&lt;/m:r&gt;&lt;/m:sup&gt;&lt;/m:sSubSup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1&lt;/m:t&gt;&lt;/m:r&gt;&lt;/m:sup&gt;&lt;/m:sSubSup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3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  <w:r w:rsidRPr="00BE64BB">
        <w:rPr>
          <w:rFonts w:ascii="Times New Roman" w:hAnsi="Times New Roman"/>
          <w:sz w:val="28"/>
          <w:szCs w:val="28"/>
        </w:rPr>
        <w:t xml:space="preserve"> ;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69" type="#_x0000_t75" style="width:86.25pt;height:33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3A7A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6F3A7A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+1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&lt;/m:t&gt;&lt;/m:r&gt;&lt;m:nary&gt;&lt;m:naryPr&gt;&lt;m:chr m:val=&quot;в€‘&quot;/&gt;&lt;m:limLoc m:val=&quot;undOvr&quot;/&gt;&lt;m:supHide m:val=&quot;on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/&gt;&lt;m:e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l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4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70" type="#_x0000_t75" style="width:86.25pt;height:33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3A7A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6F3A7A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+1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&lt;/m:t&gt;&lt;/m:r&gt;&lt;m:nary&gt;&lt;m:naryPr&gt;&lt;m:chr m:val=&quot;в€‘&quot;/&gt;&lt;m:limLoc m:val=&quot;undOvr&quot;/&gt;&lt;m:supHide m:val=&quot;on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/&gt;&lt;m:e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l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4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  <w:r w:rsidRPr="00BE64BB">
        <w:rPr>
          <w:rFonts w:ascii="Times New Roman" w:hAnsi="Times New Roman"/>
          <w:sz w:val="28"/>
          <w:szCs w:val="28"/>
        </w:rPr>
        <w:t xml:space="preserve"> , при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71" type="#_x0000_t75" style="width:32.2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3C57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553C57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i=b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5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72" type="#_x0000_t75" style="width:32.2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3C57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553C57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i=b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5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  <w:r w:rsidRPr="00BE64BB">
        <w:rPr>
          <w:rFonts w:ascii="Times New Roman" w:hAnsi="Times New Roman"/>
          <w:sz w:val="28"/>
          <w:szCs w:val="28"/>
        </w:rPr>
        <w:t xml:space="preserve"> и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73" type="#_x0000_t75" style="width:33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95DF0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595DF0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=a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6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74" type="#_x0000_t75" style="width:33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95DF0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595DF0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=a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6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  <w:r w:rsidRPr="00BE64BB">
        <w:rPr>
          <w:rFonts w:ascii="Times New Roman" w:hAnsi="Times New Roman"/>
          <w:sz w:val="28"/>
          <w:szCs w:val="28"/>
        </w:rPr>
        <w:t>,</w:t>
      </w:r>
    </w:p>
    <w:p w:rsidR="002E4356" w:rsidRDefault="002E4356" w:rsidP="00905326">
      <w:pPr>
        <w:spacing w:beforeLines="60" w:afterLines="40" w:line="288" w:lineRule="auto"/>
        <w:ind w:right="-1" w:firstLineChars="252" w:firstLine="554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A75F7D">
        <w:pict>
          <v:shape id="_x0000_i1075" type="#_x0000_t75" style="width:93pt;height:33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4892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CE4892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+1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&lt;/m:t&gt;&lt;/m:r&gt;&lt;m:nary&gt;&lt;m:naryPr&gt;&lt;m:chr m:val=&quot;в€‘&quot;/&gt;&lt;m:limLoc m:val=&quot;undOvr&quot;/&gt;&lt;m:supHide m:val=&quot;on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/&gt;&lt;m:e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7" o:title="" chromakey="white"/>
          </v:shape>
        </w:pict>
      </w:r>
    </w:p>
    <w:p w:rsidR="002E4356" w:rsidRPr="00BE64BB" w:rsidRDefault="002E4356" w:rsidP="00A75F7D">
      <w:pPr>
        <w:spacing w:beforeLines="60" w:afterLines="40" w:line="288" w:lineRule="auto"/>
        <w:ind w:right="-1"/>
        <w:contextualSpacing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E64BB">
        <w:rPr>
          <w:rFonts w:ascii="Times New Roman" w:hAnsi="Times New Roman"/>
          <w:sz w:val="28"/>
          <w:szCs w:val="28"/>
        </w:rPr>
        <w:t xml:space="preserve">одставим выражение в числитель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76" type="#_x0000_t75" style="width:59.25pt;height:35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466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8C6466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в€™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8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77" type="#_x0000_t75" style="width:59.25pt;height:35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466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8C6466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в€™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8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  <w:r w:rsidRPr="00BE64BB">
        <w:rPr>
          <w:rFonts w:ascii="Times New Roman" w:hAnsi="Times New Roman"/>
          <w:sz w:val="28"/>
          <w:szCs w:val="28"/>
        </w:rPr>
        <w:t>, получим</w:t>
      </w:r>
    </w:p>
    <w:p w:rsidR="002E4356" w:rsidRPr="00A044C8" w:rsidRDefault="002E4356" w:rsidP="00A75F7D">
      <w:pPr>
        <w:spacing w:beforeLines="60" w:afterLines="40" w:line="288" w:lineRule="auto"/>
        <w:ind w:right="-1"/>
        <w:contextualSpacing/>
        <w:jc w:val="both"/>
        <w:rPr>
          <w:rFonts w:ascii="Times New Roman" w:eastAsia="Batang" w:hAnsi="Times New Roman"/>
          <w:sz w:val="28"/>
          <w:szCs w:val="28"/>
        </w:rPr>
      </w:pPr>
      <w:r w:rsidRPr="00A75F7D">
        <w:pict>
          <v:shape id="_x0000_i1078" type="#_x0000_t75" style="width:194.25pt;height:35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9F74D5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9F74D5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+1&lt;/m:t&gt;&lt;/m:r&gt;&lt;/m:sup&gt;&lt;/m:sSup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в€™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=&lt;/m:t&gt;&lt;/m:r&gt;&lt;m:f&gt;&lt;m:fPr&gt;&lt;m:ctrlPr&gt;&lt;w:rPr&gt;&lt;w:rFonts w:ascii=&quot;Cambria Math&quot; w:fareast=&quot;Batang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Batang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Batang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Batang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Batang&quot; w:h-ansi=&quot;Cambria Math&quot;/&gt;&lt;wx:font wx:val=&quot;Cambria Math&quot;/&gt;&lt;w:i/&gt;&lt;w:sz w:val=&quot;28&quot;/&gt;&lt;w:sz-cs w:val=&quot;28&quot;/&gt;&lt;w:lang w:val=&quot;EN-US&quot;/&gt;&lt;/w:rPr&gt;&lt;m:t&gt;b&lt;/m:t&gt;&lt;/m:r&gt;&lt;/m:sub&gt;&lt;m:sup&gt;&lt;m:r&gt;&lt;w:rPr&gt;&lt;w:rFonts w:ascii=&quot;Cambria Math&quot; w:fareast=&quot;Batang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Batang&quot; w:h-ansi=&quot;Cambria Math&quot;/&gt;&lt;wx:font wx:val=&quot;Cambria Math&quot;/&gt;&lt;w:i/&gt;&lt;w:sz w:val=&quot;28&quot;/&gt;&lt;w:sz-cs w:val=&quot;28&quot;/&gt;&lt;/w:rPr&gt;&lt;m:t&gt;+1&lt;/m:t&gt;&lt;/m:r&gt;&lt;/m:sup&gt;&lt;/m:sSubSup&gt;&lt;/m:num&gt;&lt;m:den&gt;&lt;m:r&gt;&lt;w:rPr&gt;&lt;w:rFonts w:ascii=&quot;Cambria Math&quot; w:fareast=&quot;Batang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ab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m:r&gt;&lt;w:rPr&gt;&lt;w:rFonts w:ascii=&quot;Cambria Math&quot; w:fareast=&quot;Batang&quot; w:h-ansi=&quot;Cambria Math&quot;/&gt;&lt;wx:font wx:val=&quot;Cambria Math&quot;/&gt;&lt;w:i/&gt;&lt;w:sz w:val=&quot;28&quot;/&gt;&lt;w:sz-cs w:val=&quot;28&quot;/&gt;&lt;/w:rPr&gt;&lt;m:t&gt;=&lt;/m:t&gt;&lt;/m:r&gt;&lt;m:sSubSup&gt;&lt;m:sSubSupPr&gt;&lt;m:ctrlPr&gt;&lt;w:rPr&gt;&lt;w:rFonts w:ascii=&quot;Cambria Math&quot; w:fareast=&quot;Batang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Batang&quot; w:h-ansi=&quot;Cambria Math&quot;/&gt;&lt;wx:font wx:val=&quot;Cambria Math&quot;/&gt;&lt;w:i/&gt;&lt;w:sz w:val=&quot;28&quot;/&gt;&lt;w:sz-cs w:val=&quot;28&quot;/&gt;&lt;w:lang w:val=&quot;EN-US&quot;/&gt;&lt;/w:rPr&gt;&lt;m:t&gt;dO&lt;/m:t&gt;&lt;/m:r&gt;&lt;/m:e&gt;&lt;m:sub&gt;&lt;m:r&gt;&lt;w:rPr&gt;&lt;w:rFonts w:ascii=&quot;Cambria Math&quot; w:fareast=&quot;Batang&quot; w:h-ansi=&quot;Cambria Math&quot;/&gt;&lt;wx:font wx:val=&quot;Cambria Math&quot;/&gt;&lt;w:i/&gt;&lt;w:sz w:val=&quot;28&quot;/&gt;&lt;w:sz-cs w:val=&quot;28&quot;/&gt;&lt;w:lang w:val=&quot;EN-US&quot;/&gt;&lt;/w:rPr&gt;&lt;m:t&gt;a&lt;/m:t&gt;&lt;/m:r&gt;&lt;/m:sub&gt;&lt;m:sup&gt;&lt;m:r&gt;&lt;w:rPr&gt;&lt;w:rFonts w:ascii=&quot;Cambria Math&quot; w:fareast=&quot;Batang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9" o:title="" chromakey="white"/>
          </v:shape>
        </w:pict>
      </w:r>
    </w:p>
    <w:p w:rsidR="002E4356" w:rsidRPr="00BE64BB" w:rsidRDefault="002E4356" w:rsidP="00905326">
      <w:pPr>
        <w:spacing w:beforeLines="60" w:afterLines="40" w:line="288" w:lineRule="auto"/>
        <w:ind w:right="-1" w:firstLineChars="252" w:firstLine="706"/>
        <w:contextualSpacing/>
        <w:jc w:val="both"/>
        <w:rPr>
          <w:rFonts w:ascii="Times New Roman" w:hAnsi="Times New Roman"/>
          <w:sz w:val="28"/>
          <w:szCs w:val="28"/>
        </w:rPr>
      </w:pPr>
    </w:p>
    <w:p w:rsidR="002E4356" w:rsidRPr="00A044C8" w:rsidRDefault="002E4356" w:rsidP="00A75F7D">
      <w:pPr>
        <w:spacing w:beforeLines="60" w:afterLines="40" w:line="288" w:lineRule="auto"/>
        <w:ind w:right="-1"/>
        <w:contextualSpacing/>
        <w:jc w:val="both"/>
        <w:rPr>
          <w:rFonts w:ascii="Times New Roman" w:hAnsi="Times New Roman"/>
          <w:sz w:val="28"/>
          <w:szCs w:val="28"/>
        </w:rPr>
      </w:pPr>
      <w:r w:rsidRPr="00BE64BB">
        <w:rPr>
          <w:rFonts w:ascii="Times New Roman" w:hAnsi="Times New Roman"/>
          <w:sz w:val="28"/>
          <w:szCs w:val="28"/>
        </w:rPr>
        <w:t xml:space="preserve">Где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79" type="#_x0000_t75" style="width:24.75pt;height:18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5709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775709&quot;&gt;&lt;m:oMathPara&gt;&lt;m:oMath&gt;&lt;m:sSubSup&gt;&lt;m:sSubSupPr&gt;&lt;m:ctrlPr&gt;&lt;w:rPr&gt;&lt;w:rFonts w:ascii=&quot;Cambria Math&quot; w:fareast=&quot;Batang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Batang&quot; w:h-ansi=&quot;Cambria Math&quot;/&gt;&lt;wx:font wx:val=&quot;Cambria Math&quot;/&gt;&lt;w:i/&gt;&lt;w:sz w:val=&quot;28&quot;/&gt;&lt;w:sz-cs w:val=&quot;28&quot;/&gt;&lt;w:lang w:val=&quot;EN-US&quot;/&gt;&lt;/w:rPr&gt;&lt;m:t&gt;dO&lt;/m:t&gt;&lt;/m:r&gt;&lt;/m:e&gt;&lt;m:sub&gt;&lt;m:r&gt;&lt;w:rPr&gt;&lt;w:rFonts w:ascii=&quot;Cambria Math&quot; w:fareast=&quot;Batang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&gt;&lt;m:r&gt;&lt;w:rPr&gt;&lt;w:rFonts w:ascii=&quot;Cambria Math&quot; w:fareast=&quot;Batang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0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80" type="#_x0000_t75" style="width:24.75pt;height:18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5709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775709&quot;&gt;&lt;m:oMathPara&gt;&lt;m:oMath&gt;&lt;m:sSubSup&gt;&lt;m:sSubSupPr&gt;&lt;m:ctrlPr&gt;&lt;w:rPr&gt;&lt;w:rFonts w:ascii=&quot;Cambria Math&quot; w:fareast=&quot;Batang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Batang&quot; w:h-ansi=&quot;Cambria Math&quot;/&gt;&lt;wx:font wx:val=&quot;Cambria Math&quot;/&gt;&lt;w:i/&gt;&lt;w:sz w:val=&quot;28&quot;/&gt;&lt;w:sz-cs w:val=&quot;28&quot;/&gt;&lt;w:lang w:val=&quot;EN-US&quot;/&gt;&lt;/w:rPr&gt;&lt;m:t&gt;dO&lt;/m:t&gt;&lt;/m:r&gt;&lt;/m:e&gt;&lt;m:sub&gt;&lt;m:r&gt;&lt;w:rPr&gt;&lt;w:rFonts w:ascii=&quot;Cambria Math&quot; w:fareast=&quot;Batang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&gt;&lt;m:r&gt;&lt;w:rPr&gt;&lt;w:rFonts w:ascii=&quot;Cambria Math&quot; w:fareast=&quot;Batang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0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  <w:r w:rsidRPr="00BE64BB">
        <w:rPr>
          <w:rFonts w:ascii="Times New Roman" w:hAnsi="Times New Roman"/>
          <w:sz w:val="28"/>
          <w:szCs w:val="28"/>
        </w:rPr>
        <w:t xml:space="preserve"> – производная функции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81" type="#_x0000_t75" style="width:15.7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5399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BE5399&quot;&gt;&lt;m:oMathPara&gt;&lt;m:oMath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1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82" type="#_x0000_t75" style="width:15.7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5399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BE5399&quot;&gt;&lt;m:oMathPara&gt;&lt;m:oMath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1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</w:p>
    <w:p w:rsidR="002E4356" w:rsidRPr="00BE64BB" w:rsidRDefault="002E4356" w:rsidP="00A75F7D">
      <w:pPr>
        <w:spacing w:beforeLines="60" w:afterLines="40" w:line="288" w:lineRule="auto"/>
        <w:ind w:right="-1"/>
        <w:contextualSpacing/>
        <w:jc w:val="both"/>
        <w:rPr>
          <w:rFonts w:ascii="Times New Roman" w:hAnsi="Times New Roman"/>
          <w:sz w:val="28"/>
          <w:szCs w:val="28"/>
        </w:rPr>
      </w:pPr>
      <w:r w:rsidRPr="00A75F7D">
        <w:pict>
          <v:shape id="_x0000_i1083" type="#_x0000_t75" style="width:135.7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44310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344310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O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O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'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 1-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tan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h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2&lt;/m:t&gt;&lt;/m:r&gt;&lt;/m:sup&gt;&lt;/m:sSup&gt;&lt;m:d&gt;&lt;m:d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x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2" o:title="" chromakey="white"/>
          </v:shape>
        </w:pict>
      </w:r>
    </w:p>
    <w:p w:rsidR="002E4356" w:rsidRPr="00BE64BB" w:rsidRDefault="002E4356" w:rsidP="00A75F7D">
      <w:pPr>
        <w:spacing w:beforeLines="60" w:afterLines="40" w:line="288" w:lineRule="auto"/>
        <w:ind w:right="-1"/>
        <w:contextualSpacing/>
        <w:jc w:val="both"/>
        <w:rPr>
          <w:rFonts w:ascii="Times New Roman" w:hAnsi="Times New Roman"/>
          <w:sz w:val="28"/>
          <w:szCs w:val="28"/>
        </w:rPr>
      </w:pPr>
      <w:r w:rsidRPr="00BE64BB">
        <w:rPr>
          <w:rFonts w:ascii="Times New Roman" w:hAnsi="Times New Roman"/>
          <w:sz w:val="28"/>
          <w:szCs w:val="28"/>
        </w:rPr>
        <w:t>Вычислим первый сомножитель</w:t>
      </w:r>
    </w:p>
    <w:p w:rsidR="002E4356" w:rsidRDefault="002E4356" w:rsidP="00884CB9">
      <w:pPr>
        <w:spacing w:beforeLines="60" w:afterLines="40" w:line="288" w:lineRule="auto"/>
        <w:ind w:right="-1" w:firstLineChars="252" w:firstLine="554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A75F7D">
        <w:pict>
          <v:shape id="_x0000_i1084" type="#_x0000_t75" style="width:123.75pt;height:40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0A9C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7A0A9C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L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 &lt;/m:t&gt;&lt;/m:r&gt;&lt;m:nary&gt;&lt;m:naryPr&gt;&lt;m:chr m:val=&quot;в€‘&quot;/&gt;&lt;m:limLoc m:val=&quot;undOvr&quot;/&gt;&lt;m:supHide m:val=&quot;on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/&gt;&lt;m:e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L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+1&lt;/m:t&gt;&lt;/m:r&gt;&lt;/m:sup&gt;&lt;/m:sSubSup&gt;&lt;/m:den&gt;&lt;/m:f&gt;&lt;/m:e&gt;&lt;/m:nary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в€™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+1&lt;/m:t&gt;&lt;/m:r&gt;&lt;/m:sup&gt;&lt;/m:sSubSup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3" o:title="" chromakey="white"/>
          </v:shape>
        </w:pict>
      </w:r>
    </w:p>
    <w:p w:rsidR="002E4356" w:rsidRPr="00BE64BB" w:rsidRDefault="002E4356" w:rsidP="00A75F7D">
      <w:pPr>
        <w:spacing w:beforeLines="60" w:afterLines="40" w:line="288" w:lineRule="auto"/>
        <w:ind w:right="-1"/>
        <w:contextualSpacing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BE64BB">
        <w:rPr>
          <w:rFonts w:ascii="Times New Roman" w:hAnsi="Times New Roman"/>
          <w:sz w:val="28"/>
          <w:szCs w:val="28"/>
        </w:rPr>
        <w:t>аспишем второй сомножитель</w:t>
      </w:r>
    </w:p>
    <w:p w:rsidR="002E4356" w:rsidRPr="00A044C8" w:rsidRDefault="002E4356" w:rsidP="00905326">
      <w:pPr>
        <w:spacing w:beforeLines="60" w:afterLines="40" w:line="288" w:lineRule="auto"/>
        <w:ind w:right="-1" w:firstLineChars="252" w:firstLine="554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A75F7D">
        <w:pict>
          <v:shape id="_x0000_i1085" type="#_x0000_t75" style="width:300pt;height:37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C493E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5C493E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+1&lt;/m:t&gt;&lt;/m:r&gt;&lt;/m:sup&gt;&lt;/m:sSubSup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= 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nary&gt;&lt;m:naryPr&gt;&lt;m:chr m:val=&quot;в€‘&quot;/&gt;&lt;m:limLoc m:val=&quot;undOvr&quot;/&gt;&lt;m:supHide m:val=&quot;on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k&lt;/m:t&gt;&lt;/m:r&gt;&lt;/m:sub&gt;&lt;m:sup/&gt;&lt;m:e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k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kj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e&gt;&lt;/m:nary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= 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nary&gt;&lt;m:naryPr&gt;&lt;m:chr m:val=&quot;в€‘&quot;/&gt;&lt;m:limLoc m:val=&quot;undOvr&quot;/&gt;&lt;m:supHide m:val=&quot;on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k&lt;/m:t&gt;&lt;/m:r&gt;&lt;/m:sub&gt;&lt;m:sup/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f(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k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)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kj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e&gt;&lt;/m:nary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=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'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(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)в€™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j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4" o:title="" chromakey="white"/>
          </v:shape>
        </w:pict>
      </w:r>
    </w:p>
    <w:p w:rsidR="002E4356" w:rsidRPr="00BE64BB" w:rsidRDefault="002E4356" w:rsidP="00A75F7D">
      <w:pPr>
        <w:spacing w:beforeLines="60" w:afterLines="40" w:line="288" w:lineRule="auto"/>
        <w:ind w:right="-1"/>
        <w:contextualSpacing/>
        <w:jc w:val="both"/>
        <w:rPr>
          <w:rFonts w:ascii="Times New Roman" w:hAnsi="Times New Roman"/>
          <w:sz w:val="28"/>
          <w:szCs w:val="28"/>
        </w:rPr>
      </w:pPr>
      <w:r w:rsidRPr="00BE64BB">
        <w:rPr>
          <w:rFonts w:ascii="Times New Roman" w:hAnsi="Times New Roman"/>
          <w:sz w:val="28"/>
          <w:szCs w:val="28"/>
        </w:rPr>
        <w:t>Осталось вычислить первый сомножитель.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64BB">
        <w:rPr>
          <w:rFonts w:ascii="Times New Roman" w:hAnsi="Times New Roman"/>
          <w:sz w:val="28"/>
          <w:szCs w:val="28"/>
        </w:rPr>
        <w:t>Заметим</w:t>
      </w:r>
      <w:r>
        <w:rPr>
          <w:rFonts w:ascii="Times New Roman" w:hAnsi="Times New Roman"/>
          <w:sz w:val="28"/>
          <w:szCs w:val="28"/>
        </w:rPr>
        <w:t>,</w:t>
      </w:r>
      <w:r w:rsidRPr="00BE64BB">
        <w:rPr>
          <w:rFonts w:ascii="Times New Roman" w:hAnsi="Times New Roman"/>
          <w:sz w:val="28"/>
          <w:szCs w:val="28"/>
        </w:rPr>
        <w:t xml:space="preserve"> что мы имеем рекурсивное соотношение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64BB">
        <w:rPr>
          <w:rFonts w:ascii="Times New Roman" w:hAnsi="Times New Roman"/>
          <w:sz w:val="28"/>
          <w:szCs w:val="28"/>
        </w:rPr>
        <w:t xml:space="preserve"> </w:t>
      </w:r>
      <w:r w:rsidRPr="00A75F7D">
        <w:rPr>
          <w:rFonts w:ascii="Times New Roman" w:hAnsi="Times New Roman"/>
          <w:sz w:val="28"/>
          <w:szCs w:val="28"/>
        </w:rPr>
        <w:fldChar w:fldCharType="begin"/>
      </w:r>
      <w:r w:rsidRPr="00A75F7D">
        <w:rPr>
          <w:rFonts w:ascii="Times New Roman" w:hAnsi="Times New Roman"/>
          <w:sz w:val="28"/>
          <w:szCs w:val="28"/>
        </w:rPr>
        <w:instrText xml:space="preserve"> QUOTE </w:instrText>
      </w:r>
      <w:r w:rsidRPr="00A75F7D">
        <w:pict>
          <v:shape id="_x0000_i1086" type="#_x0000_t75" style="width:85.5pt;height:36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76987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576987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L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 &lt;/m:t&gt;&lt;/m:r&gt;&lt;m:nary&gt;&lt;m:naryPr&gt;&lt;m:chr m:val=&quot;в€‘&quot;/&gt;&lt;m:limLoc m:val=&quot;undOvr&quot;/&gt;&lt;m:supHide m:val=&quot;on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/&gt;&lt;m:e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L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+1&lt;/m:t&gt;&lt;/m:r&gt;&lt;/m:sup&gt;&lt;/m:sSubSup&gt;&lt;/m:den&gt;&lt;/m:f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5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instrText xml:space="preserve"> </w:instrText>
      </w:r>
      <w:r w:rsidRPr="00A75F7D">
        <w:rPr>
          <w:rFonts w:ascii="Times New Roman" w:hAnsi="Times New Roman"/>
          <w:sz w:val="28"/>
          <w:szCs w:val="28"/>
        </w:rPr>
        <w:fldChar w:fldCharType="separate"/>
      </w:r>
      <w:r w:rsidRPr="00A75F7D">
        <w:pict>
          <v:shape id="_x0000_i1087" type="#_x0000_t75" style="width:85.5pt;height:36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76987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576987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L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 &lt;/m:t&gt;&lt;/m:r&gt;&lt;m:nary&gt;&lt;m:naryPr&gt;&lt;m:chr m:val=&quot;в€‘&quot;/&gt;&lt;m:limLoc m:val=&quot;undOvr&quot;/&gt;&lt;m:supHide m:val=&quot;on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/&gt;&lt;m:e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L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+1&lt;/m:t&gt;&lt;/m:r&gt;&lt;/m:sup&gt;&lt;/m:sSubSup&gt;&lt;/m:den&gt;&lt;/m:f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5" o:title="" chromakey="white"/>
          </v:shape>
        </w:pict>
      </w:r>
      <w:r w:rsidRPr="00A75F7D">
        <w:rPr>
          <w:rFonts w:ascii="Times New Roman" w:hAnsi="Times New Roman"/>
          <w:sz w:val="28"/>
          <w:szCs w:val="28"/>
        </w:rPr>
        <w:fldChar w:fldCharType="end"/>
      </w:r>
    </w:p>
    <w:p w:rsidR="002E4356" w:rsidRPr="00BE64BB" w:rsidRDefault="002E4356" w:rsidP="00A75F7D">
      <w:pPr>
        <w:spacing w:beforeLines="60" w:afterLines="40" w:line="288" w:lineRule="auto"/>
        <w:ind w:right="-1"/>
        <w:contextualSpacing/>
        <w:jc w:val="both"/>
        <w:rPr>
          <w:rFonts w:ascii="Times New Roman" w:hAnsi="Times New Roman"/>
          <w:sz w:val="28"/>
          <w:szCs w:val="28"/>
        </w:rPr>
      </w:pPr>
      <w:r w:rsidRPr="00BE64BB">
        <w:rPr>
          <w:rFonts w:ascii="Times New Roman" w:hAnsi="Times New Roman"/>
          <w:sz w:val="28"/>
          <w:szCs w:val="28"/>
        </w:rPr>
        <w:t>Выпишем базу рекурсии</w:t>
      </w:r>
    </w:p>
    <w:p w:rsidR="002E4356" w:rsidRPr="00BE64BB" w:rsidRDefault="002E4356" w:rsidP="00884CB9">
      <w:pPr>
        <w:spacing w:beforeLines="60" w:afterLines="40" w:line="288" w:lineRule="auto"/>
        <w:ind w:right="-1" w:firstLineChars="252" w:firstLine="554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A75F7D">
        <w:pict>
          <v:shape id="_x0000_i1088" type="#_x0000_t75" style="width:316.5pt;height:31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045DD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2045DD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Loss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ast&lt;/m:t&gt;&lt;/m:r&gt;&lt;/m:sup&gt;&lt;/m:sSubSup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= 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1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2&lt;/m:t&gt;&lt;/m:r&gt;&lt;/m:den&gt;&lt;/m:f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( 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y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k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-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ast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)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2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= -(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y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k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-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ast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)в€™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'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(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o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ast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6" o:title="" chromakey="white"/>
          </v:shape>
        </w:pict>
      </w:r>
    </w:p>
    <w:p w:rsidR="002E4356" w:rsidRPr="00BE64BB" w:rsidRDefault="002E4356" w:rsidP="00A75F7D">
      <w:pPr>
        <w:spacing w:beforeLines="60" w:afterLines="40" w:line="288" w:lineRule="auto"/>
        <w:ind w:right="-1"/>
        <w:contextualSpacing/>
        <w:jc w:val="both"/>
        <w:rPr>
          <w:rFonts w:ascii="Times New Roman" w:hAnsi="Times New Roman"/>
          <w:sz w:val="28"/>
          <w:szCs w:val="28"/>
        </w:rPr>
      </w:pPr>
      <w:r w:rsidRPr="00BE64BB">
        <w:rPr>
          <w:rFonts w:ascii="Times New Roman" w:hAnsi="Times New Roman"/>
          <w:sz w:val="28"/>
          <w:szCs w:val="28"/>
        </w:rPr>
        <w:t>И рекурсивное соотношение</w:t>
      </w:r>
    </w:p>
    <w:p w:rsidR="002E4356" w:rsidRPr="00A044C8" w:rsidRDefault="002E4356" w:rsidP="00884CB9">
      <w:pPr>
        <w:spacing w:beforeLines="60" w:afterLines="40" w:line="288" w:lineRule="auto"/>
        <w:ind w:right="-1" w:firstLineChars="252" w:firstLine="554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A75F7D">
        <w:pict>
          <v:shape id="_x0000_i1089" type="#_x0000_t75" style="width:81pt;height:3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3C06&quot;/&gt;&lt;wsp:rsid wsp:val=&quot;00000BE1&quot;/&gt;&lt;wsp:rsid wsp:val=&quot;000057BC&quot;/&gt;&lt;wsp:rsid wsp:val=&quot;00005872&quot;/&gt;&lt;wsp:rsid wsp:val=&quot;0002150E&quot;/&gt;&lt;wsp:rsid wsp:val=&quot;00023DA2&quot;/&gt;&lt;wsp:rsid wsp:val=&quot;00027010&quot;/&gt;&lt;wsp:rsid wsp:val=&quot;000453F2&quot;/&gt;&lt;wsp:rsid wsp:val=&quot;0006624A&quot;/&gt;&lt;wsp:rsid wsp:val=&quot;00072318&quot;/&gt;&lt;wsp:rsid wsp:val=&quot;00086E0E&quot;/&gt;&lt;wsp:rsid wsp:val=&quot;00090E65&quot;/&gt;&lt;wsp:rsid wsp:val=&quot;000A56E3&quot;/&gt;&lt;wsp:rsid wsp:val=&quot;000B11C5&quot;/&gt;&lt;wsp:rsid wsp:val=&quot;000B1FFE&quot;/&gt;&lt;wsp:rsid wsp:val=&quot;000B66EF&quot;/&gt;&lt;wsp:rsid wsp:val=&quot;000C01EE&quot;/&gt;&lt;wsp:rsid wsp:val=&quot;000C73E9&quot;/&gt;&lt;wsp:rsid wsp:val=&quot;000D58C3&quot;/&gt;&lt;wsp:rsid wsp:val=&quot;000E371D&quot;/&gt;&lt;wsp:rsid wsp:val=&quot;000E696B&quot;/&gt;&lt;wsp:rsid wsp:val=&quot;00100843&quot;/&gt;&lt;wsp:rsid wsp:val=&quot;00103DE3&quot;/&gt;&lt;wsp:rsid wsp:val=&quot;001224CF&quot;/&gt;&lt;wsp:rsid wsp:val=&quot;00126761&quot;/&gt;&lt;wsp:rsid wsp:val=&quot;00131ED8&quot;/&gt;&lt;wsp:rsid wsp:val=&quot;00142B11&quot;/&gt;&lt;wsp:rsid wsp:val=&quot;0016128C&quot;/&gt;&lt;wsp:rsid wsp:val=&quot;00162B2B&quot;/&gt;&lt;wsp:rsid wsp:val=&quot;00163061&quot;/&gt;&lt;wsp:rsid wsp:val=&quot;00175F28&quot;/&gt;&lt;wsp:rsid wsp:val=&quot;001832AD&quot;/&gt;&lt;wsp:rsid wsp:val=&quot;00185A29&quot;/&gt;&lt;wsp:rsid wsp:val=&quot;00195970&quot;/&gt;&lt;wsp:rsid wsp:val=&quot;001A0A48&quot;/&gt;&lt;wsp:rsid wsp:val=&quot;001A27B1&quot;/&gt;&lt;wsp:rsid wsp:val=&quot;001A3C5F&quot;/&gt;&lt;wsp:rsid wsp:val=&quot;001B25B6&quot;/&gt;&lt;wsp:rsid wsp:val=&quot;001C1216&quot;/&gt;&lt;wsp:rsid wsp:val=&quot;001C1DA1&quot;/&gt;&lt;wsp:rsid wsp:val=&quot;001C5B97&quot;/&gt;&lt;wsp:rsid wsp:val=&quot;001D6ADF&quot;/&gt;&lt;wsp:rsid wsp:val=&quot;001F3BD9&quot;/&gt;&lt;wsp:rsid wsp:val=&quot;001F66FC&quot;/&gt;&lt;wsp:rsid wsp:val=&quot;002120B0&quot;/&gt;&lt;wsp:rsid wsp:val=&quot;002120F8&quot;/&gt;&lt;wsp:rsid wsp:val=&quot;0021408C&quot;/&gt;&lt;wsp:rsid wsp:val=&quot;002437A9&quot;/&gt;&lt;wsp:rsid wsp:val=&quot;00244E27&quot;/&gt;&lt;wsp:rsid wsp:val=&quot;0025264A&quot;/&gt;&lt;wsp:rsid wsp:val=&quot;00253F25&quot;/&gt;&lt;wsp:rsid wsp:val=&quot;00265DF6&quot;/&gt;&lt;wsp:rsid wsp:val=&quot;0027103A&quot;/&gt;&lt;wsp:rsid wsp:val=&quot;002711E3&quot;/&gt;&lt;wsp:rsid wsp:val=&quot;002725C3&quot;/&gt;&lt;wsp:rsid wsp:val=&quot;0028398E&quot;/&gt;&lt;wsp:rsid wsp:val=&quot;00293D22&quot;/&gt;&lt;wsp:rsid wsp:val=&quot;00295C03&quot;/&gt;&lt;wsp:rsid wsp:val=&quot;002A019A&quot;/&gt;&lt;wsp:rsid wsp:val=&quot;002A0E93&quot;/&gt;&lt;wsp:rsid wsp:val=&quot;002A15F9&quot;/&gt;&lt;wsp:rsid wsp:val=&quot;002B087E&quot;/&gt;&lt;wsp:rsid wsp:val=&quot;002C23E7&quot;/&gt;&lt;wsp:rsid wsp:val=&quot;002C3B2A&quot;/&gt;&lt;wsp:rsid wsp:val=&quot;002F0535&quot;/&gt;&lt;wsp:rsid wsp:val=&quot;002F7739&quot;/&gt;&lt;wsp:rsid wsp:val=&quot;003074BF&quot;/&gt;&lt;wsp:rsid wsp:val=&quot;003075A1&quot;/&gt;&lt;wsp:rsid wsp:val=&quot;00310F1F&quot;/&gt;&lt;wsp:rsid wsp:val=&quot;00321518&quot;/&gt;&lt;wsp:rsid wsp:val=&quot;00321EC9&quot;/&gt;&lt;wsp:rsid wsp:val=&quot;003364D9&quot;/&gt;&lt;wsp:rsid wsp:val=&quot;00356A22&quot;/&gt;&lt;wsp:rsid wsp:val=&quot;0036030A&quot;/&gt;&lt;wsp:rsid wsp:val=&quot;003632B1&quot;/&gt;&lt;wsp:rsid wsp:val=&quot;00367204&quot;/&gt;&lt;wsp:rsid wsp:val=&quot;00371053&quot;/&gt;&lt;wsp:rsid wsp:val=&quot;003739D2&quot;/&gt;&lt;wsp:rsid wsp:val=&quot;00385A19&quot;/&gt;&lt;wsp:rsid wsp:val=&quot;00386266&quot;/&gt;&lt;wsp:rsid wsp:val=&quot;00391387&quot;/&gt;&lt;wsp:rsid wsp:val=&quot;00394EBB&quot;/&gt;&lt;wsp:rsid wsp:val=&quot;00395884&quot;/&gt;&lt;wsp:rsid wsp:val=&quot;003A04B5&quot;/&gt;&lt;wsp:rsid wsp:val=&quot;003A63A3&quot;/&gt;&lt;wsp:rsid wsp:val=&quot;003B1352&quot;/&gt;&lt;wsp:rsid wsp:val=&quot;003C283D&quot;/&gt;&lt;wsp:rsid wsp:val=&quot;003C3616&quot;/&gt;&lt;wsp:rsid wsp:val=&quot;003D15ED&quot;/&gt;&lt;wsp:rsid wsp:val=&quot;003D3B77&quot;/&gt;&lt;wsp:rsid wsp:val=&quot;003D5774&quot;/&gt;&lt;wsp:rsid wsp:val=&quot;003E0438&quot;/&gt;&lt;wsp:rsid wsp:val=&quot;003F36E1&quot;/&gt;&lt;wsp:rsid wsp:val=&quot;003F55D7&quot;/&gt;&lt;wsp:rsid wsp:val=&quot;003F61F0&quot;/&gt;&lt;wsp:rsid wsp:val=&quot;00406D9A&quot;/&gt;&lt;wsp:rsid wsp:val=&quot;00407381&quot;/&gt;&lt;wsp:rsid wsp:val=&quot;00434FD4&quot;/&gt;&lt;wsp:rsid wsp:val=&quot;004376C7&quot;/&gt;&lt;wsp:rsid wsp:val=&quot;0044608A&quot;/&gt;&lt;wsp:rsid wsp:val=&quot;00446D7E&quot;/&gt;&lt;wsp:rsid wsp:val=&quot;00450238&quot;/&gt;&lt;wsp:rsid wsp:val=&quot;004536A3&quot;/&gt;&lt;wsp:rsid wsp:val=&quot;00455010&quot;/&gt;&lt;wsp:rsid wsp:val=&quot;004552AD&quot;/&gt;&lt;wsp:rsid wsp:val=&quot;00455F42&quot;/&gt;&lt;wsp:rsid wsp:val=&quot;0046523F&quot;/&gt;&lt;wsp:rsid wsp:val=&quot;004A469A&quot;/&gt;&lt;wsp:rsid wsp:val=&quot;004B3305&quot;/&gt;&lt;wsp:rsid wsp:val=&quot;004B6499&quot;/&gt;&lt;wsp:rsid wsp:val=&quot;004B65D9&quot;/&gt;&lt;wsp:rsid wsp:val=&quot;004C0911&quot;/&gt;&lt;wsp:rsid wsp:val=&quot;004C3748&quot;/&gt;&lt;wsp:rsid wsp:val=&quot;004C7558&quot;/&gt;&lt;wsp:rsid wsp:val=&quot;004D3992&quot;/&gt;&lt;wsp:rsid wsp:val=&quot;004D4AF5&quot;/&gt;&lt;wsp:rsid wsp:val=&quot;004D649B&quot;/&gt;&lt;wsp:rsid wsp:val=&quot;004D6F68&quot;/&gt;&lt;wsp:rsid wsp:val=&quot;004E245C&quot;/&gt;&lt;wsp:rsid wsp:val=&quot;004E71CB&quot;/&gt;&lt;wsp:rsid wsp:val=&quot;004F07C2&quot;/&gt;&lt;wsp:rsid wsp:val=&quot;004F1A77&quot;/&gt;&lt;wsp:rsid wsp:val=&quot;004F4F3C&quot;/&gt;&lt;wsp:rsid wsp:val=&quot;005229CF&quot;/&gt;&lt;wsp:rsid wsp:val=&quot;00525B37&quot;/&gt;&lt;wsp:rsid wsp:val=&quot;00526CC0&quot;/&gt;&lt;wsp:rsid wsp:val=&quot;0053179B&quot;/&gt;&lt;wsp:rsid wsp:val=&quot;0053284A&quot;/&gt;&lt;wsp:rsid wsp:val=&quot;00536DAA&quot;/&gt;&lt;wsp:rsid wsp:val=&quot;0054053E&quot;/&gt;&lt;wsp:rsid wsp:val=&quot;00541091&quot;/&gt;&lt;wsp:rsid wsp:val=&quot;00541438&quot;/&gt;&lt;wsp:rsid wsp:val=&quot;00542662&quot;/&gt;&lt;wsp:rsid wsp:val=&quot;00544444&quot;/&gt;&lt;wsp:rsid wsp:val=&quot;00544C92&quot;/&gt;&lt;wsp:rsid wsp:val=&quot;00545225&quot;/&gt;&lt;wsp:rsid wsp:val=&quot;00546C6D&quot;/&gt;&lt;wsp:rsid wsp:val=&quot;005572F7&quot;/&gt;&lt;wsp:rsid wsp:val=&quot;0056049E&quot;/&gt;&lt;wsp:rsid wsp:val=&quot;0056119B&quot;/&gt;&lt;wsp:rsid wsp:val=&quot;0056369D&quot;/&gt;&lt;wsp:rsid wsp:val=&quot;00567EFC&quot;/&gt;&lt;wsp:rsid wsp:val=&quot;00570C0E&quot;/&gt;&lt;wsp:rsid wsp:val=&quot;005A1BBD&quot;/&gt;&lt;wsp:rsid wsp:val=&quot;005A473D&quot;/&gt;&lt;wsp:rsid wsp:val=&quot;005B5433&quot;/&gt;&lt;wsp:rsid wsp:val=&quot;005F0E36&quot;/&gt;&lt;wsp:rsid wsp:val=&quot;00603DBE&quot;/&gt;&lt;wsp:rsid wsp:val=&quot;00606264&quot;/&gt;&lt;wsp:rsid wsp:val=&quot;00607951&quot;/&gt;&lt;wsp:rsid wsp:val=&quot;00620344&quot;/&gt;&lt;wsp:rsid wsp:val=&quot;00621EFD&quot;/&gt;&lt;wsp:rsid wsp:val=&quot;00640730&quot;/&gt;&lt;wsp:rsid wsp:val=&quot;00654C4E&quot;/&gt;&lt;wsp:rsid wsp:val=&quot;0068793E&quot;/&gt;&lt;wsp:rsid wsp:val=&quot;00694340&quot;/&gt;&lt;wsp:rsid wsp:val=&quot;006A07A4&quot;/&gt;&lt;wsp:rsid wsp:val=&quot;006C29E0&quot;/&gt;&lt;wsp:rsid wsp:val=&quot;006E376C&quot;/&gt;&lt;wsp:rsid wsp:val=&quot;006F0890&quot;/&gt;&lt;wsp:rsid wsp:val=&quot;006F286C&quot;/&gt;&lt;wsp:rsid wsp:val=&quot;006F2F50&quot;/&gt;&lt;wsp:rsid wsp:val=&quot;006F71B7&quot;/&gt;&lt;wsp:rsid wsp:val=&quot;006F7763&quot;/&gt;&lt;wsp:rsid wsp:val=&quot;007003AC&quot;/&gt;&lt;wsp:rsid wsp:val=&quot;00714775&quot;/&gt;&lt;wsp:rsid wsp:val=&quot;00720D62&quot;/&gt;&lt;wsp:rsid wsp:val=&quot;0072137F&quot;/&gt;&lt;wsp:rsid wsp:val=&quot;007225CD&quot;/&gt;&lt;wsp:rsid wsp:val=&quot;00732586&quot;/&gt;&lt;wsp:rsid wsp:val=&quot;00746580&quot;/&gt;&lt;wsp:rsid wsp:val=&quot;00751C4B&quot;/&gt;&lt;wsp:rsid wsp:val=&quot;00755326&quot;/&gt;&lt;wsp:rsid wsp:val=&quot;007601D7&quot;/&gt;&lt;wsp:rsid wsp:val=&quot;007609D4&quot;/&gt;&lt;wsp:rsid wsp:val=&quot;00777420&quot;/&gt;&lt;wsp:rsid wsp:val=&quot;00781B6C&quot;/&gt;&lt;wsp:rsid wsp:val=&quot;00790116&quot;/&gt;&lt;wsp:rsid wsp:val=&quot;00792C5E&quot;/&gt;&lt;wsp:rsid wsp:val=&quot;0079360A&quot;/&gt;&lt;wsp:rsid wsp:val=&quot;007937BD&quot;/&gt;&lt;wsp:rsid wsp:val=&quot;00796FCE&quot;/&gt;&lt;wsp:rsid wsp:val=&quot;007A0967&quot;/&gt;&lt;wsp:rsid wsp:val=&quot;007A51A9&quot;/&gt;&lt;wsp:rsid wsp:val=&quot;007B3790&quot;/&gt;&lt;wsp:rsid wsp:val=&quot;007B38C0&quot;/&gt;&lt;wsp:rsid wsp:val=&quot;007B4C7E&quot;/&gt;&lt;wsp:rsid wsp:val=&quot;007B5409&quot;/&gt;&lt;wsp:rsid wsp:val=&quot;007C4C46&quot;/&gt;&lt;wsp:rsid wsp:val=&quot;007D3201&quot;/&gt;&lt;wsp:rsid wsp:val=&quot;007D6FE3&quot;/&gt;&lt;wsp:rsid wsp:val=&quot;007E5288&quot;/&gt;&lt;wsp:rsid wsp:val=&quot;007F345D&quot;/&gt;&lt;wsp:rsid wsp:val=&quot;007F3737&quot;/&gt;&lt;wsp:rsid wsp:val=&quot;007F6E7B&quot;/&gt;&lt;wsp:rsid wsp:val=&quot;0080344B&quot;/&gt;&lt;wsp:rsid wsp:val=&quot;0080598F&quot;/&gt;&lt;wsp:rsid wsp:val=&quot;0081753C&quot;/&gt;&lt;wsp:rsid wsp:val=&quot;008211A4&quot;/&gt;&lt;wsp:rsid wsp:val=&quot;00825329&quot;/&gt;&lt;wsp:rsid wsp:val=&quot;008360C5&quot;/&gt;&lt;wsp:rsid wsp:val=&quot;0084270E&quot;/&gt;&lt;wsp:rsid wsp:val=&quot;0084518E&quot;/&gt;&lt;wsp:rsid wsp:val=&quot;008551D2&quot;/&gt;&lt;wsp:rsid wsp:val=&quot;00867460&quot;/&gt;&lt;wsp:rsid wsp:val=&quot;00883C86&quot;/&gt;&lt;wsp:rsid wsp:val=&quot;008A043B&quot;/&gt;&lt;wsp:rsid wsp:val=&quot;008A1444&quot;/&gt;&lt;wsp:rsid wsp:val=&quot;008A2D77&quot;/&gt;&lt;wsp:rsid wsp:val=&quot;008C04E5&quot;/&gt;&lt;wsp:rsid wsp:val=&quot;008C3AD2&quot;/&gt;&lt;wsp:rsid wsp:val=&quot;008C6D60&quot;/&gt;&lt;wsp:rsid wsp:val=&quot;008E4A23&quot;/&gt;&lt;wsp:rsid wsp:val=&quot;009227DB&quot;/&gt;&lt;wsp:rsid wsp:val=&quot;0092335C&quot;/&gt;&lt;wsp:rsid wsp:val=&quot;00927906&quot;/&gt;&lt;wsp:rsid wsp:val=&quot;009305E7&quot;/&gt;&lt;wsp:rsid wsp:val=&quot;00952978&quot;/&gt;&lt;wsp:rsid wsp:val=&quot;0096296D&quot;/&gt;&lt;wsp:rsid wsp:val=&quot;00963AA3&quot;/&gt;&lt;wsp:rsid wsp:val=&quot;00966104&quot;/&gt;&lt;wsp:rsid wsp:val=&quot;00970B6D&quot;/&gt;&lt;wsp:rsid wsp:val=&quot;009907BE&quot;/&gt;&lt;wsp:rsid wsp:val=&quot;00993968&quot;/&gt;&lt;wsp:rsid wsp:val=&quot;00995B38&quot;/&gt;&lt;wsp:rsid wsp:val=&quot;009A3117&quot;/&gt;&lt;wsp:rsid wsp:val=&quot;009A4E47&quot;/&gt;&lt;wsp:rsid wsp:val=&quot;009C4841&quot;/&gt;&lt;wsp:rsid wsp:val=&quot;009F60FB&quot;/&gt;&lt;wsp:rsid wsp:val=&quot;00A044C8&quot;/&gt;&lt;wsp:rsid wsp:val=&quot;00A05B7A&quot;/&gt;&lt;wsp:rsid wsp:val=&quot;00A139F2&quot;/&gt;&lt;wsp:rsid wsp:val=&quot;00A155D0&quot;/&gt;&lt;wsp:rsid wsp:val=&quot;00A2014C&quot;/&gt;&lt;wsp:rsid wsp:val=&quot;00A27CA5&quot;/&gt;&lt;wsp:rsid wsp:val=&quot;00A302D4&quot;/&gt;&lt;wsp:rsid wsp:val=&quot;00A34A8D&quot;/&gt;&lt;wsp:rsid wsp:val=&quot;00A34B8A&quot;/&gt;&lt;wsp:rsid wsp:val=&quot;00A50F8D&quot;/&gt;&lt;wsp:rsid wsp:val=&quot;00A60CA5&quot;/&gt;&lt;wsp:rsid wsp:val=&quot;00A640C7&quot;/&gt;&lt;wsp:rsid wsp:val=&quot;00A710D7&quot;/&gt;&lt;wsp:rsid wsp:val=&quot;00A75F7D&quot;/&gt;&lt;wsp:rsid wsp:val=&quot;00A80289&quot;/&gt;&lt;wsp:rsid wsp:val=&quot;00A8108A&quot;/&gt;&lt;wsp:rsid wsp:val=&quot;00A81E49&quot;/&gt;&lt;wsp:rsid wsp:val=&quot;00A86221&quot;/&gt;&lt;wsp:rsid wsp:val=&quot;00A927F3&quot;/&gt;&lt;wsp:rsid wsp:val=&quot;00A92B80&quot;/&gt;&lt;wsp:rsid wsp:val=&quot;00A951D4&quot;/&gt;&lt;wsp:rsid wsp:val=&quot;00A966BB&quot;/&gt;&lt;wsp:rsid wsp:val=&quot;00AA15AC&quot;/&gt;&lt;wsp:rsid wsp:val=&quot;00AA6860&quot;/&gt;&lt;wsp:rsid wsp:val=&quot;00AB2455&quot;/&gt;&lt;wsp:rsid wsp:val=&quot;00AB5B84&quot;/&gt;&lt;wsp:rsid wsp:val=&quot;00AB7397&quot;/&gt;&lt;wsp:rsid wsp:val=&quot;00AC5148&quot;/&gt;&lt;wsp:rsid wsp:val=&quot;00AC6554&quot;/&gt;&lt;wsp:rsid wsp:val=&quot;00AD0479&quot;/&gt;&lt;wsp:rsid wsp:val=&quot;00AD34C2&quot;/&gt;&lt;wsp:rsid wsp:val=&quot;00AE1351&quot;/&gt;&lt;wsp:rsid wsp:val=&quot;00AE169B&quot;/&gt;&lt;wsp:rsid wsp:val=&quot;00AE1CE1&quot;/&gt;&lt;wsp:rsid wsp:val=&quot;00AE3997&quot;/&gt;&lt;wsp:rsid wsp:val=&quot;00AF0D25&quot;/&gt;&lt;wsp:rsid wsp:val=&quot;00B00D62&quot;/&gt;&lt;wsp:rsid wsp:val=&quot;00B05E61&quot;/&gt;&lt;wsp:rsid wsp:val=&quot;00B1172D&quot;/&gt;&lt;wsp:rsid wsp:val=&quot;00B14C0C&quot;/&gt;&lt;wsp:rsid wsp:val=&quot;00B23410&quot;/&gt;&lt;wsp:rsid wsp:val=&quot;00B42227&quot;/&gt;&lt;wsp:rsid wsp:val=&quot;00B6515E&quot;/&gt;&lt;wsp:rsid wsp:val=&quot;00B66B43&quot;/&gt;&lt;wsp:rsid wsp:val=&quot;00B673C2&quot;/&gt;&lt;wsp:rsid wsp:val=&quot;00B74099&quot;/&gt;&lt;wsp:rsid wsp:val=&quot;00B80AFE&quot;/&gt;&lt;wsp:rsid wsp:val=&quot;00B977B5&quot;/&gt;&lt;wsp:rsid wsp:val=&quot;00BB2F2A&quot;/&gt;&lt;wsp:rsid wsp:val=&quot;00BB6313&quot;/&gt;&lt;wsp:rsid wsp:val=&quot;00BC62CE&quot;/&gt;&lt;wsp:rsid wsp:val=&quot;00BD52CB&quot;/&gt;&lt;wsp:rsid wsp:val=&quot;00BD5C12&quot;/&gt;&lt;wsp:rsid wsp:val=&quot;00BE2F59&quot;/&gt;&lt;wsp:rsid wsp:val=&quot;00BE3372&quot;/&gt;&lt;wsp:rsid wsp:val=&quot;00BE45C8&quot;/&gt;&lt;wsp:rsid wsp:val=&quot;00BE64BB&quot;/&gt;&lt;wsp:rsid wsp:val=&quot;00BF2748&quot;/&gt;&lt;wsp:rsid wsp:val=&quot;00C10483&quot;/&gt;&lt;wsp:rsid wsp:val=&quot;00C316D4&quot;/&gt;&lt;wsp:rsid wsp:val=&quot;00C353F1&quot;/&gt;&lt;wsp:rsid wsp:val=&quot;00C5714B&quot;/&gt;&lt;wsp:rsid wsp:val=&quot;00C6518A&quot;/&gt;&lt;wsp:rsid wsp:val=&quot;00C67B58&quot;/&gt;&lt;wsp:rsid wsp:val=&quot;00C71277&quot;/&gt;&lt;wsp:rsid wsp:val=&quot;00C76852&quot;/&gt;&lt;wsp:rsid wsp:val=&quot;00C771E2&quot;/&gt;&lt;wsp:rsid wsp:val=&quot;00C85696&quot;/&gt;&lt;wsp:rsid wsp:val=&quot;00C86827&quot;/&gt;&lt;wsp:rsid wsp:val=&quot;00C90421&quot;/&gt;&lt;wsp:rsid wsp:val=&quot;00CA0C73&quot;/&gt;&lt;wsp:rsid wsp:val=&quot;00CB351B&quot;/&gt;&lt;wsp:rsid wsp:val=&quot;00CC6FBB&quot;/&gt;&lt;wsp:rsid wsp:val=&quot;00CD10E4&quot;/&gt;&lt;wsp:rsid wsp:val=&quot;00CD16B1&quot;/&gt;&lt;wsp:rsid wsp:val=&quot;00CE0F50&quot;/&gt;&lt;wsp:rsid wsp:val=&quot;00CE5B77&quot;/&gt;&lt;wsp:rsid wsp:val=&quot;00CF6D01&quot;/&gt;&lt;wsp:rsid wsp:val=&quot;00D05711&quot;/&gt;&lt;wsp:rsid wsp:val=&quot;00D15517&quot;/&gt;&lt;wsp:rsid wsp:val=&quot;00D21879&quot;/&gt;&lt;wsp:rsid wsp:val=&quot;00D246D4&quot;/&gt;&lt;wsp:rsid wsp:val=&quot;00D32027&quot;/&gt;&lt;wsp:rsid wsp:val=&quot;00D46711&quot;/&gt;&lt;wsp:rsid wsp:val=&quot;00D46770&quot;/&gt;&lt;wsp:rsid wsp:val=&quot;00D5647B&quot;/&gt;&lt;wsp:rsid wsp:val=&quot;00D67BE0&quot;/&gt;&lt;wsp:rsid wsp:val=&quot;00D82919&quot;/&gt;&lt;wsp:rsid wsp:val=&quot;00D8401B&quot;/&gt;&lt;wsp:rsid wsp:val=&quot;00D905D0&quot;/&gt;&lt;wsp:rsid wsp:val=&quot;00DA05BD&quot;/&gt;&lt;wsp:rsid wsp:val=&quot;00DA5CA1&quot;/&gt;&lt;wsp:rsid wsp:val=&quot;00DC2DE1&quot;/&gt;&lt;wsp:rsid wsp:val=&quot;00DC5511&quot;/&gt;&lt;wsp:rsid wsp:val=&quot;00DD70F4&quot;/&gt;&lt;wsp:rsid wsp:val=&quot;00DD711B&quot;/&gt;&lt;wsp:rsid wsp:val=&quot;00DE1BE7&quot;/&gt;&lt;wsp:rsid wsp:val=&quot;00DE763D&quot;/&gt;&lt;wsp:rsid wsp:val=&quot;00DF3C06&quot;/&gt;&lt;wsp:rsid wsp:val=&quot;00DF49A4&quot;/&gt;&lt;wsp:rsid wsp:val=&quot;00DF6397&quot;/&gt;&lt;wsp:rsid wsp:val=&quot;00DF79D9&quot;/&gt;&lt;wsp:rsid wsp:val=&quot;00E016D6&quot;/&gt;&lt;wsp:rsid wsp:val=&quot;00E04C63&quot;/&gt;&lt;wsp:rsid wsp:val=&quot;00E06E8E&quot;/&gt;&lt;wsp:rsid wsp:val=&quot;00E14B6C&quot;/&gt;&lt;wsp:rsid wsp:val=&quot;00E152CA&quot;/&gt;&lt;wsp:rsid wsp:val=&quot;00E437D3&quot;/&gt;&lt;wsp:rsid wsp:val=&quot;00E43AD3&quot;/&gt;&lt;wsp:rsid wsp:val=&quot;00E5273D&quot;/&gt;&lt;wsp:rsid wsp:val=&quot;00E57703&quot;/&gt;&lt;wsp:rsid wsp:val=&quot;00E62AA1&quot;/&gt;&lt;wsp:rsid wsp:val=&quot;00E6351E&quot;/&gt;&lt;wsp:rsid wsp:val=&quot;00E64D7A&quot;/&gt;&lt;wsp:rsid wsp:val=&quot;00E70BA2&quot;/&gt;&lt;wsp:rsid wsp:val=&quot;00E821B9&quot;/&gt;&lt;wsp:rsid wsp:val=&quot;00E91816&quot;/&gt;&lt;wsp:rsid wsp:val=&quot;00E9776E&quot;/&gt;&lt;wsp:rsid wsp:val=&quot;00EB257D&quot;/&gt;&lt;wsp:rsid wsp:val=&quot;00EC6897&quot;/&gt;&lt;wsp:rsid wsp:val=&quot;00ED43A8&quot;/&gt;&lt;wsp:rsid wsp:val=&quot;00F16765&quot;/&gt;&lt;wsp:rsid wsp:val=&quot;00F31966&quot;/&gt;&lt;wsp:rsid wsp:val=&quot;00F32D6E&quot;/&gt;&lt;wsp:rsid wsp:val=&quot;00F36F68&quot;/&gt;&lt;wsp:rsid wsp:val=&quot;00F6251C&quot;/&gt;&lt;wsp:rsid wsp:val=&quot;00F626E2&quot;/&gt;&lt;wsp:rsid wsp:val=&quot;00F6513A&quot;/&gt;&lt;wsp:rsid wsp:val=&quot;00F71D83&quot;/&gt;&lt;wsp:rsid wsp:val=&quot;00F732D6&quot;/&gt;&lt;wsp:rsid wsp:val=&quot;00F806DC&quot;/&gt;&lt;wsp:rsid wsp:val=&quot;00F90BD7&quot;/&gt;&lt;wsp:rsid wsp:val=&quot;00F953FA&quot;/&gt;&lt;wsp:rsid wsp:val=&quot;00F96533&quot;/&gt;&lt;wsp:rsid wsp:val=&quot;00FB3A01&quot;/&gt;&lt;wsp:rsid wsp:val=&quot;00FC0B28&quot;/&gt;&lt;wsp:rsid wsp:val=&quot;00FD2B9A&quot;/&gt;&lt;wsp:rsid wsp:val=&quot;00FE3F86&quot;/&gt;&lt;wsp:rsid wsp:val=&quot;00FE4196&quot;/&gt;&lt;wsp:rsid wsp:val=&quot;00FE61BB&quot;/&gt;&lt;wsp:rsid wsp:val=&quot;00FF0A90&quot;/&gt;&lt;/wsp:rsids&gt;&lt;/w:docPr&gt;&lt;w:body&gt;&lt;w:p wsp:rsidR=&quot;00000000&quot; wsp:rsidRDefault=&quot;00BE2F59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oss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b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/m:sup&gt;&lt;/m:sSubSup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 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L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d&lt;/m:t&gt;&lt;/m:r&gt;&lt;m:sSubSup&gt;&lt;m:sSub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+1&lt;/m:t&gt;&lt;/m:r&gt;&lt;/m:sup&gt;&lt;/m:sSubSup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7" o:title="" chromakey="white"/>
          </v:shape>
        </w:pict>
      </w:r>
    </w:p>
    <w:p w:rsidR="002E4356" w:rsidRPr="0056369D" w:rsidRDefault="002E4356" w:rsidP="00884CB9">
      <w:pPr>
        <w:pStyle w:val="ListParagraph"/>
        <w:spacing w:beforeLines="60" w:afterLines="40" w:line="288" w:lineRule="auto"/>
        <w:ind w:left="0" w:right="-1"/>
        <w:jc w:val="both"/>
        <w:rPr>
          <w:rFonts w:ascii="Times New Roman" w:hAnsi="Times New Roman"/>
          <w:sz w:val="28"/>
          <w:szCs w:val="28"/>
          <w:lang w:val="en-US"/>
        </w:rPr>
      </w:pPr>
      <w:r w:rsidRPr="00BE64BB">
        <w:rPr>
          <w:rFonts w:ascii="Times New Roman" w:hAnsi="Times New Roman"/>
          <w:sz w:val="28"/>
          <w:szCs w:val="28"/>
        </w:rPr>
        <w:t xml:space="preserve">Мы  получили все необходимые расчеты для реализации </w:t>
      </w:r>
      <w:r w:rsidRPr="00BE64BB">
        <w:rPr>
          <w:rFonts w:ascii="Times New Roman" w:hAnsi="Times New Roman"/>
          <w:sz w:val="28"/>
          <w:szCs w:val="28"/>
          <w:lang w:val="en-US"/>
        </w:rPr>
        <w:t>backpropagation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E64BB">
        <w:rPr>
          <w:rFonts w:ascii="Times New Roman" w:hAnsi="Times New Roman"/>
          <w:sz w:val="28"/>
          <w:szCs w:val="28"/>
        </w:rPr>
        <w:t xml:space="preserve">Осталось обучить нейронную сеть. </w:t>
      </w:r>
    </w:p>
    <w:p w:rsidR="002E4356" w:rsidRPr="0056369D" w:rsidRDefault="002E4356" w:rsidP="00A75F7D">
      <w:pPr>
        <w:spacing w:beforeLines="60" w:afterLines="40" w:line="288" w:lineRule="auto"/>
        <w:ind w:left="720" w:right="-1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2E4356" w:rsidRPr="0056369D" w:rsidSect="002E4356">
      <w:footerReference w:type="default" r:id="rId48"/>
      <w:footerReference w:type="first" r:id="rId4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356" w:rsidRDefault="002E4356" w:rsidP="00AA6860">
      <w:pPr>
        <w:spacing w:after="0" w:line="240" w:lineRule="auto"/>
      </w:pPr>
      <w:r>
        <w:separator/>
      </w:r>
    </w:p>
  </w:endnote>
  <w:endnote w:type="continuationSeparator" w:id="0">
    <w:p w:rsidR="002E4356" w:rsidRDefault="002E4356" w:rsidP="00AA6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ўа¬»¬¦¬ў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356" w:rsidRDefault="002E4356">
    <w:pPr>
      <w:pStyle w:val="Footer"/>
      <w:jc w:val="center"/>
    </w:pPr>
    <w:fldSimple w:instr="PAGE   \* MERGEFORMAT">
      <w:r>
        <w:rPr>
          <w:noProof/>
        </w:rPr>
        <w:t>3</w:t>
      </w:r>
    </w:fldSimple>
  </w:p>
  <w:p w:rsidR="002E4356" w:rsidRDefault="002E43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356" w:rsidRDefault="002E4356">
    <w:pPr>
      <w:pStyle w:val="Footer"/>
    </w:pPr>
  </w:p>
  <w:p w:rsidR="002E4356" w:rsidRDefault="002E435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356" w:rsidRDefault="002E4356" w:rsidP="00AA6860">
      <w:pPr>
        <w:spacing w:after="0" w:line="240" w:lineRule="auto"/>
      </w:pPr>
      <w:r>
        <w:separator/>
      </w:r>
    </w:p>
  </w:footnote>
  <w:footnote w:type="continuationSeparator" w:id="0">
    <w:p w:rsidR="002E4356" w:rsidRDefault="002E4356" w:rsidP="00AA6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1AAC"/>
    <w:multiLevelType w:val="hybridMultilevel"/>
    <w:tmpl w:val="99C80B6E"/>
    <w:lvl w:ilvl="0" w:tplc="12324FBE">
      <w:numFmt w:val="bullet"/>
      <w:lvlText w:val="•"/>
      <w:lvlJc w:val="left"/>
      <w:pPr>
        <w:ind w:left="1411" w:hanging="705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>
    <w:nsid w:val="02273CB5"/>
    <w:multiLevelType w:val="hybridMultilevel"/>
    <w:tmpl w:val="9238E9C4"/>
    <w:lvl w:ilvl="0" w:tplc="21A4E2DC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">
    <w:nsid w:val="1B10588F"/>
    <w:multiLevelType w:val="multilevel"/>
    <w:tmpl w:val="7F545768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  <w:b/>
      </w:rPr>
    </w:lvl>
  </w:abstractNum>
  <w:abstractNum w:abstractNumId="3">
    <w:nsid w:val="2A2D4D63"/>
    <w:multiLevelType w:val="hybridMultilevel"/>
    <w:tmpl w:val="1C28A7D8"/>
    <w:lvl w:ilvl="0" w:tplc="2F26119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328F501E"/>
    <w:multiLevelType w:val="hybridMultilevel"/>
    <w:tmpl w:val="9C00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AB74F35"/>
    <w:multiLevelType w:val="hybridMultilevel"/>
    <w:tmpl w:val="EE7CB98C"/>
    <w:lvl w:ilvl="0" w:tplc="A5D8FF8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09A2492"/>
    <w:multiLevelType w:val="multilevel"/>
    <w:tmpl w:val="15C8DB32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cs="Times New Roman" w:hint="default"/>
      </w:rPr>
    </w:lvl>
  </w:abstractNum>
  <w:abstractNum w:abstractNumId="7">
    <w:nsid w:val="449D740A"/>
    <w:multiLevelType w:val="hybridMultilevel"/>
    <w:tmpl w:val="01489362"/>
    <w:lvl w:ilvl="0" w:tplc="8F34277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82624D2"/>
    <w:multiLevelType w:val="multilevel"/>
    <w:tmpl w:val="D6C022B8"/>
    <w:lvl w:ilvl="0">
      <w:start w:val="1"/>
      <w:numFmt w:val="decimal"/>
      <w:lvlText w:val="%1."/>
      <w:lvlJc w:val="left"/>
      <w:pPr>
        <w:ind w:left="708"/>
      </w:pPr>
      <w:rPr>
        <w:rFonts w:cs="Times New Roman" w:hint="default"/>
        <w:b w:val="0"/>
        <w:i w:val="0"/>
        <w:color w:val="auto"/>
        <w:sz w:val="28"/>
        <w:szCs w:val="28"/>
      </w:rPr>
    </w:lvl>
    <w:lvl w:ilvl="1">
      <w:start w:val="1"/>
      <w:numFmt w:val="upperLetter"/>
      <w:lvlText w:val="%2."/>
      <w:lvlJc w:val="left"/>
      <w:pPr>
        <w:ind w:left="1428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48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868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3588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4308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5028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748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6468"/>
      </w:pPr>
      <w:rPr>
        <w:rFonts w:cs="Times New Roman"/>
      </w:rPr>
    </w:lvl>
  </w:abstractNum>
  <w:abstractNum w:abstractNumId="9">
    <w:nsid w:val="4BDE5AD1"/>
    <w:multiLevelType w:val="multilevel"/>
    <w:tmpl w:val="C5CA8A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10">
    <w:nsid w:val="580A3071"/>
    <w:multiLevelType w:val="multilevel"/>
    <w:tmpl w:val="17CC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B04A20"/>
    <w:multiLevelType w:val="hybridMultilevel"/>
    <w:tmpl w:val="BF581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E26731"/>
    <w:multiLevelType w:val="hybridMultilevel"/>
    <w:tmpl w:val="B2CCC31E"/>
    <w:lvl w:ilvl="0" w:tplc="2F26119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3">
    <w:nsid w:val="6D7E3D89"/>
    <w:multiLevelType w:val="hybridMultilevel"/>
    <w:tmpl w:val="101658C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F1678D8"/>
    <w:multiLevelType w:val="hybridMultilevel"/>
    <w:tmpl w:val="2D6CE5D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3072C3D"/>
    <w:multiLevelType w:val="hybridMultilevel"/>
    <w:tmpl w:val="3B5EDDA0"/>
    <w:lvl w:ilvl="0" w:tplc="EBFE37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3F379B1"/>
    <w:multiLevelType w:val="hybridMultilevel"/>
    <w:tmpl w:val="B84840EC"/>
    <w:lvl w:ilvl="0" w:tplc="2F2611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494090"/>
    <w:multiLevelType w:val="hybridMultilevel"/>
    <w:tmpl w:val="0CE2B388"/>
    <w:lvl w:ilvl="0" w:tplc="7668F9C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8">
    <w:nsid w:val="79B31C9D"/>
    <w:multiLevelType w:val="hybridMultilevel"/>
    <w:tmpl w:val="67D0258E"/>
    <w:lvl w:ilvl="0" w:tplc="6A98C0C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8"/>
  </w:num>
  <w:num w:numId="9">
    <w:abstractNumId w:val="16"/>
  </w:num>
  <w:num w:numId="10">
    <w:abstractNumId w:val="6"/>
  </w:num>
  <w:num w:numId="11">
    <w:abstractNumId w:val="1"/>
  </w:num>
  <w:num w:numId="12">
    <w:abstractNumId w:val="12"/>
  </w:num>
  <w:num w:numId="13">
    <w:abstractNumId w:val="3"/>
  </w:num>
  <w:num w:numId="14">
    <w:abstractNumId w:val="0"/>
  </w:num>
  <w:num w:numId="15">
    <w:abstractNumId w:val="13"/>
  </w:num>
  <w:num w:numId="16">
    <w:abstractNumId w:val="4"/>
  </w:num>
  <w:num w:numId="17">
    <w:abstractNumId w:val="9"/>
  </w:num>
  <w:num w:numId="18">
    <w:abstractNumId w:val="15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3C06"/>
    <w:rsid w:val="00000BE1"/>
    <w:rsid w:val="000057BC"/>
    <w:rsid w:val="00005872"/>
    <w:rsid w:val="000121D2"/>
    <w:rsid w:val="0002150E"/>
    <w:rsid w:val="00023DA2"/>
    <w:rsid w:val="00027010"/>
    <w:rsid w:val="000453F2"/>
    <w:rsid w:val="0006624A"/>
    <w:rsid w:val="000676E1"/>
    <w:rsid w:val="00072318"/>
    <w:rsid w:val="00082E97"/>
    <w:rsid w:val="00086E0E"/>
    <w:rsid w:val="00090E65"/>
    <w:rsid w:val="000A56E3"/>
    <w:rsid w:val="000B11C5"/>
    <w:rsid w:val="000B1FFE"/>
    <w:rsid w:val="000B66EF"/>
    <w:rsid w:val="000B6E9B"/>
    <w:rsid w:val="000C01EE"/>
    <w:rsid w:val="000C73E9"/>
    <w:rsid w:val="000D58C3"/>
    <w:rsid w:val="000E371D"/>
    <w:rsid w:val="000E696B"/>
    <w:rsid w:val="00100843"/>
    <w:rsid w:val="00103DE3"/>
    <w:rsid w:val="0011247D"/>
    <w:rsid w:val="001224CF"/>
    <w:rsid w:val="00126761"/>
    <w:rsid w:val="00131ED8"/>
    <w:rsid w:val="00142B11"/>
    <w:rsid w:val="00153DAF"/>
    <w:rsid w:val="0016128C"/>
    <w:rsid w:val="00162B2B"/>
    <w:rsid w:val="00163061"/>
    <w:rsid w:val="00175F28"/>
    <w:rsid w:val="001832AD"/>
    <w:rsid w:val="00185A29"/>
    <w:rsid w:val="00193278"/>
    <w:rsid w:val="00195970"/>
    <w:rsid w:val="001A0A48"/>
    <w:rsid w:val="001A27B1"/>
    <w:rsid w:val="001A3C5F"/>
    <w:rsid w:val="001B212F"/>
    <w:rsid w:val="001B25B6"/>
    <w:rsid w:val="001B4B4E"/>
    <w:rsid w:val="001C1216"/>
    <w:rsid w:val="001C1DA1"/>
    <w:rsid w:val="001C5B97"/>
    <w:rsid w:val="001D6ADF"/>
    <w:rsid w:val="001F3BD9"/>
    <w:rsid w:val="001F66FC"/>
    <w:rsid w:val="002120B0"/>
    <w:rsid w:val="002120F8"/>
    <w:rsid w:val="0021408C"/>
    <w:rsid w:val="002437A9"/>
    <w:rsid w:val="00244E27"/>
    <w:rsid w:val="0025264A"/>
    <w:rsid w:val="00253F25"/>
    <w:rsid w:val="00265DF6"/>
    <w:rsid w:val="0027103A"/>
    <w:rsid w:val="002711E3"/>
    <w:rsid w:val="002725C3"/>
    <w:rsid w:val="00272CD1"/>
    <w:rsid w:val="0028398E"/>
    <w:rsid w:val="00293D22"/>
    <w:rsid w:val="00295C03"/>
    <w:rsid w:val="002A019A"/>
    <w:rsid w:val="002A0E93"/>
    <w:rsid w:val="002A15F9"/>
    <w:rsid w:val="002B087E"/>
    <w:rsid w:val="002C23E7"/>
    <w:rsid w:val="002C3B2A"/>
    <w:rsid w:val="002E4356"/>
    <w:rsid w:val="002F0535"/>
    <w:rsid w:val="002F7739"/>
    <w:rsid w:val="00301D7A"/>
    <w:rsid w:val="003074BF"/>
    <w:rsid w:val="003075A1"/>
    <w:rsid w:val="00310F1F"/>
    <w:rsid w:val="00314AC7"/>
    <w:rsid w:val="00321518"/>
    <w:rsid w:val="00321EC9"/>
    <w:rsid w:val="003364D9"/>
    <w:rsid w:val="00356A22"/>
    <w:rsid w:val="0036030A"/>
    <w:rsid w:val="003632B1"/>
    <w:rsid w:val="00367204"/>
    <w:rsid w:val="00371053"/>
    <w:rsid w:val="003739D2"/>
    <w:rsid w:val="00385395"/>
    <w:rsid w:val="00385A19"/>
    <w:rsid w:val="00386266"/>
    <w:rsid w:val="00387CB6"/>
    <w:rsid w:val="00391387"/>
    <w:rsid w:val="00394EBB"/>
    <w:rsid w:val="00395884"/>
    <w:rsid w:val="003A04B5"/>
    <w:rsid w:val="003A63A3"/>
    <w:rsid w:val="003B1352"/>
    <w:rsid w:val="003C283D"/>
    <w:rsid w:val="003C3616"/>
    <w:rsid w:val="003D153A"/>
    <w:rsid w:val="003D15ED"/>
    <w:rsid w:val="003D3B77"/>
    <w:rsid w:val="003D5774"/>
    <w:rsid w:val="003E0438"/>
    <w:rsid w:val="003F36E1"/>
    <w:rsid w:val="003F55D7"/>
    <w:rsid w:val="003F61F0"/>
    <w:rsid w:val="00406D9A"/>
    <w:rsid w:val="00407381"/>
    <w:rsid w:val="0042338B"/>
    <w:rsid w:val="004259EA"/>
    <w:rsid w:val="00434FD4"/>
    <w:rsid w:val="004376C7"/>
    <w:rsid w:val="0044608A"/>
    <w:rsid w:val="00446D7E"/>
    <w:rsid w:val="00450238"/>
    <w:rsid w:val="00450EA4"/>
    <w:rsid w:val="004536A3"/>
    <w:rsid w:val="00455010"/>
    <w:rsid w:val="004552AD"/>
    <w:rsid w:val="00455F42"/>
    <w:rsid w:val="0046523F"/>
    <w:rsid w:val="00483719"/>
    <w:rsid w:val="004A469A"/>
    <w:rsid w:val="004B3305"/>
    <w:rsid w:val="004B6499"/>
    <w:rsid w:val="004B65D9"/>
    <w:rsid w:val="004C0911"/>
    <w:rsid w:val="004C3748"/>
    <w:rsid w:val="004C7558"/>
    <w:rsid w:val="004D3992"/>
    <w:rsid w:val="004D4AF5"/>
    <w:rsid w:val="004D649B"/>
    <w:rsid w:val="004D6F68"/>
    <w:rsid w:val="004E245C"/>
    <w:rsid w:val="004E28D7"/>
    <w:rsid w:val="004E512A"/>
    <w:rsid w:val="004E71CB"/>
    <w:rsid w:val="004F07C2"/>
    <w:rsid w:val="004F1A77"/>
    <w:rsid w:val="004F4F3C"/>
    <w:rsid w:val="005229CF"/>
    <w:rsid w:val="00525B37"/>
    <w:rsid w:val="00526CC0"/>
    <w:rsid w:val="0053179B"/>
    <w:rsid w:val="0053284A"/>
    <w:rsid w:val="00536DAA"/>
    <w:rsid w:val="0054053E"/>
    <w:rsid w:val="00541091"/>
    <w:rsid w:val="00541438"/>
    <w:rsid w:val="00542662"/>
    <w:rsid w:val="00544444"/>
    <w:rsid w:val="00544C92"/>
    <w:rsid w:val="00545225"/>
    <w:rsid w:val="00546C6D"/>
    <w:rsid w:val="005572F7"/>
    <w:rsid w:val="0056049E"/>
    <w:rsid w:val="0056119B"/>
    <w:rsid w:val="0056369D"/>
    <w:rsid w:val="00567EFC"/>
    <w:rsid w:val="00570C0E"/>
    <w:rsid w:val="005A1BBD"/>
    <w:rsid w:val="005A473D"/>
    <w:rsid w:val="005B5433"/>
    <w:rsid w:val="005F0E36"/>
    <w:rsid w:val="005F7D67"/>
    <w:rsid w:val="00603DBE"/>
    <w:rsid w:val="00606264"/>
    <w:rsid w:val="00607951"/>
    <w:rsid w:val="00620344"/>
    <w:rsid w:val="00621EFD"/>
    <w:rsid w:val="00640730"/>
    <w:rsid w:val="00654C4E"/>
    <w:rsid w:val="006576E7"/>
    <w:rsid w:val="006641FC"/>
    <w:rsid w:val="0068793E"/>
    <w:rsid w:val="00694340"/>
    <w:rsid w:val="00696DEC"/>
    <w:rsid w:val="006A07A4"/>
    <w:rsid w:val="006C29E0"/>
    <w:rsid w:val="006C7F32"/>
    <w:rsid w:val="006D5326"/>
    <w:rsid w:val="006E376C"/>
    <w:rsid w:val="006F0890"/>
    <w:rsid w:val="006F286C"/>
    <w:rsid w:val="006F2F50"/>
    <w:rsid w:val="006F71B7"/>
    <w:rsid w:val="006F7763"/>
    <w:rsid w:val="007003AC"/>
    <w:rsid w:val="00714775"/>
    <w:rsid w:val="00720D62"/>
    <w:rsid w:val="0072137F"/>
    <w:rsid w:val="007225CD"/>
    <w:rsid w:val="00732586"/>
    <w:rsid w:val="007365C0"/>
    <w:rsid w:val="00746580"/>
    <w:rsid w:val="00751C4B"/>
    <w:rsid w:val="00752570"/>
    <w:rsid w:val="00755326"/>
    <w:rsid w:val="007601D7"/>
    <w:rsid w:val="007609D4"/>
    <w:rsid w:val="00777420"/>
    <w:rsid w:val="00781B6C"/>
    <w:rsid w:val="00782EC4"/>
    <w:rsid w:val="00790116"/>
    <w:rsid w:val="00792C5E"/>
    <w:rsid w:val="0079360A"/>
    <w:rsid w:val="007937BD"/>
    <w:rsid w:val="00796FCE"/>
    <w:rsid w:val="007A0967"/>
    <w:rsid w:val="007A22A1"/>
    <w:rsid w:val="007A51A9"/>
    <w:rsid w:val="007B0916"/>
    <w:rsid w:val="007B1EB7"/>
    <w:rsid w:val="007B3790"/>
    <w:rsid w:val="007B38C0"/>
    <w:rsid w:val="007B4C7E"/>
    <w:rsid w:val="007B5409"/>
    <w:rsid w:val="007C4C46"/>
    <w:rsid w:val="007D3201"/>
    <w:rsid w:val="007D6FE3"/>
    <w:rsid w:val="007E5288"/>
    <w:rsid w:val="007F345D"/>
    <w:rsid w:val="007F3737"/>
    <w:rsid w:val="007F6E7B"/>
    <w:rsid w:val="0080344B"/>
    <w:rsid w:val="0080598F"/>
    <w:rsid w:val="00805E3F"/>
    <w:rsid w:val="0081753C"/>
    <w:rsid w:val="008211A4"/>
    <w:rsid w:val="00825329"/>
    <w:rsid w:val="008360C5"/>
    <w:rsid w:val="0084270E"/>
    <w:rsid w:val="0084518E"/>
    <w:rsid w:val="00847468"/>
    <w:rsid w:val="008551D2"/>
    <w:rsid w:val="00867460"/>
    <w:rsid w:val="00883C86"/>
    <w:rsid w:val="00884CB9"/>
    <w:rsid w:val="008A043B"/>
    <w:rsid w:val="008A1444"/>
    <w:rsid w:val="008A2D77"/>
    <w:rsid w:val="008C04E5"/>
    <w:rsid w:val="008C3AD2"/>
    <w:rsid w:val="008C6D60"/>
    <w:rsid w:val="008E4A23"/>
    <w:rsid w:val="00905326"/>
    <w:rsid w:val="009227DB"/>
    <w:rsid w:val="0092335C"/>
    <w:rsid w:val="00927906"/>
    <w:rsid w:val="009305E7"/>
    <w:rsid w:val="00952978"/>
    <w:rsid w:val="0096296D"/>
    <w:rsid w:val="00963AA3"/>
    <w:rsid w:val="00966104"/>
    <w:rsid w:val="00970B6D"/>
    <w:rsid w:val="00983E27"/>
    <w:rsid w:val="009907BE"/>
    <w:rsid w:val="00993968"/>
    <w:rsid w:val="00995B38"/>
    <w:rsid w:val="009A3117"/>
    <w:rsid w:val="009A4E47"/>
    <w:rsid w:val="009B1507"/>
    <w:rsid w:val="009C4841"/>
    <w:rsid w:val="009E34E1"/>
    <w:rsid w:val="009F60FB"/>
    <w:rsid w:val="00A044C8"/>
    <w:rsid w:val="00A05B7A"/>
    <w:rsid w:val="00A06B88"/>
    <w:rsid w:val="00A139F2"/>
    <w:rsid w:val="00A155D0"/>
    <w:rsid w:val="00A2014C"/>
    <w:rsid w:val="00A27CA5"/>
    <w:rsid w:val="00A302D4"/>
    <w:rsid w:val="00A34A8D"/>
    <w:rsid w:val="00A34B8A"/>
    <w:rsid w:val="00A50F8D"/>
    <w:rsid w:val="00A60CA5"/>
    <w:rsid w:val="00A640C7"/>
    <w:rsid w:val="00A710D7"/>
    <w:rsid w:val="00A75F7D"/>
    <w:rsid w:val="00A80289"/>
    <w:rsid w:val="00A8108A"/>
    <w:rsid w:val="00A81E49"/>
    <w:rsid w:val="00A86221"/>
    <w:rsid w:val="00A927F3"/>
    <w:rsid w:val="00A92B80"/>
    <w:rsid w:val="00A951D4"/>
    <w:rsid w:val="00A966BB"/>
    <w:rsid w:val="00A96E2E"/>
    <w:rsid w:val="00AA15AC"/>
    <w:rsid w:val="00AA35EC"/>
    <w:rsid w:val="00AA6860"/>
    <w:rsid w:val="00AB2455"/>
    <w:rsid w:val="00AB5B84"/>
    <w:rsid w:val="00AB7397"/>
    <w:rsid w:val="00AC5148"/>
    <w:rsid w:val="00AC6554"/>
    <w:rsid w:val="00AD0479"/>
    <w:rsid w:val="00AD34C2"/>
    <w:rsid w:val="00AE1351"/>
    <w:rsid w:val="00AE169B"/>
    <w:rsid w:val="00AE1CE1"/>
    <w:rsid w:val="00AE3997"/>
    <w:rsid w:val="00AF0D25"/>
    <w:rsid w:val="00B00D62"/>
    <w:rsid w:val="00B05E61"/>
    <w:rsid w:val="00B1172D"/>
    <w:rsid w:val="00B14C0C"/>
    <w:rsid w:val="00B23410"/>
    <w:rsid w:val="00B349C1"/>
    <w:rsid w:val="00B41995"/>
    <w:rsid w:val="00B42227"/>
    <w:rsid w:val="00B6515E"/>
    <w:rsid w:val="00B66B43"/>
    <w:rsid w:val="00B673C2"/>
    <w:rsid w:val="00B74099"/>
    <w:rsid w:val="00B80AFE"/>
    <w:rsid w:val="00B977B5"/>
    <w:rsid w:val="00BA7C59"/>
    <w:rsid w:val="00BB2F2A"/>
    <w:rsid w:val="00BB6313"/>
    <w:rsid w:val="00BC62CE"/>
    <w:rsid w:val="00BD52CB"/>
    <w:rsid w:val="00BD5C12"/>
    <w:rsid w:val="00BE3372"/>
    <w:rsid w:val="00BE45C8"/>
    <w:rsid w:val="00BE64BB"/>
    <w:rsid w:val="00BF2748"/>
    <w:rsid w:val="00BF51F5"/>
    <w:rsid w:val="00C10483"/>
    <w:rsid w:val="00C153C5"/>
    <w:rsid w:val="00C316D4"/>
    <w:rsid w:val="00C353F1"/>
    <w:rsid w:val="00C5714B"/>
    <w:rsid w:val="00C612EA"/>
    <w:rsid w:val="00C6518A"/>
    <w:rsid w:val="00C67B58"/>
    <w:rsid w:val="00C71277"/>
    <w:rsid w:val="00C76852"/>
    <w:rsid w:val="00C771E2"/>
    <w:rsid w:val="00C85696"/>
    <w:rsid w:val="00C86827"/>
    <w:rsid w:val="00C90421"/>
    <w:rsid w:val="00CA0C73"/>
    <w:rsid w:val="00CB351B"/>
    <w:rsid w:val="00CC6FBB"/>
    <w:rsid w:val="00CD10E4"/>
    <w:rsid w:val="00CD16B1"/>
    <w:rsid w:val="00CE0F50"/>
    <w:rsid w:val="00CE5B77"/>
    <w:rsid w:val="00CF6D01"/>
    <w:rsid w:val="00D05711"/>
    <w:rsid w:val="00D15517"/>
    <w:rsid w:val="00D21879"/>
    <w:rsid w:val="00D246D4"/>
    <w:rsid w:val="00D313B1"/>
    <w:rsid w:val="00D32027"/>
    <w:rsid w:val="00D46711"/>
    <w:rsid w:val="00D46770"/>
    <w:rsid w:val="00D5647B"/>
    <w:rsid w:val="00D67BE0"/>
    <w:rsid w:val="00D74166"/>
    <w:rsid w:val="00D82919"/>
    <w:rsid w:val="00D8401B"/>
    <w:rsid w:val="00D905D0"/>
    <w:rsid w:val="00D92954"/>
    <w:rsid w:val="00DA05BD"/>
    <w:rsid w:val="00DA5CA1"/>
    <w:rsid w:val="00DC2DE1"/>
    <w:rsid w:val="00DC343F"/>
    <w:rsid w:val="00DC5511"/>
    <w:rsid w:val="00DD70F4"/>
    <w:rsid w:val="00DD711B"/>
    <w:rsid w:val="00DE1BE7"/>
    <w:rsid w:val="00DE763D"/>
    <w:rsid w:val="00DF3C06"/>
    <w:rsid w:val="00DF49A4"/>
    <w:rsid w:val="00DF6397"/>
    <w:rsid w:val="00DF79D9"/>
    <w:rsid w:val="00E016D6"/>
    <w:rsid w:val="00E04C63"/>
    <w:rsid w:val="00E06E8E"/>
    <w:rsid w:val="00E14B6C"/>
    <w:rsid w:val="00E152CA"/>
    <w:rsid w:val="00E437D3"/>
    <w:rsid w:val="00E43AD3"/>
    <w:rsid w:val="00E5273D"/>
    <w:rsid w:val="00E57703"/>
    <w:rsid w:val="00E62AA1"/>
    <w:rsid w:val="00E6351E"/>
    <w:rsid w:val="00E64D7A"/>
    <w:rsid w:val="00E70BA2"/>
    <w:rsid w:val="00E75A0E"/>
    <w:rsid w:val="00E80CE0"/>
    <w:rsid w:val="00E821B9"/>
    <w:rsid w:val="00E91816"/>
    <w:rsid w:val="00E9776E"/>
    <w:rsid w:val="00EA00EE"/>
    <w:rsid w:val="00EB0E49"/>
    <w:rsid w:val="00EB257D"/>
    <w:rsid w:val="00EC6897"/>
    <w:rsid w:val="00ED43A8"/>
    <w:rsid w:val="00F16765"/>
    <w:rsid w:val="00F31966"/>
    <w:rsid w:val="00F32D6E"/>
    <w:rsid w:val="00F36F68"/>
    <w:rsid w:val="00F407EB"/>
    <w:rsid w:val="00F6251C"/>
    <w:rsid w:val="00F626E2"/>
    <w:rsid w:val="00F6513A"/>
    <w:rsid w:val="00F71D83"/>
    <w:rsid w:val="00F732D6"/>
    <w:rsid w:val="00F806DC"/>
    <w:rsid w:val="00F90BD7"/>
    <w:rsid w:val="00F91212"/>
    <w:rsid w:val="00F92395"/>
    <w:rsid w:val="00F953FA"/>
    <w:rsid w:val="00F96533"/>
    <w:rsid w:val="00FB3A01"/>
    <w:rsid w:val="00FC0B28"/>
    <w:rsid w:val="00FC3D9A"/>
    <w:rsid w:val="00FD2B9A"/>
    <w:rsid w:val="00FE3F86"/>
    <w:rsid w:val="00FE4196"/>
    <w:rsid w:val="00FE61BB"/>
    <w:rsid w:val="00FF0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DF3C06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42B1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2B1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42B11"/>
    <w:pPr>
      <w:keepNext/>
      <w:keepLines/>
      <w:spacing w:before="200" w:after="0"/>
      <w:ind w:left="2148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42B11"/>
    <w:pPr>
      <w:keepNext/>
      <w:keepLines/>
      <w:spacing w:before="200" w:after="0"/>
      <w:ind w:left="2868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C6FBB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42B11"/>
    <w:pPr>
      <w:keepNext/>
      <w:keepLines/>
      <w:spacing w:before="200" w:after="0"/>
      <w:ind w:left="4308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42B11"/>
    <w:pPr>
      <w:keepNext/>
      <w:keepLines/>
      <w:spacing w:before="200" w:after="0"/>
      <w:ind w:left="5028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42B11"/>
    <w:pPr>
      <w:keepNext/>
      <w:keepLines/>
      <w:spacing w:before="200" w:after="0"/>
      <w:ind w:left="5748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42B11"/>
    <w:pPr>
      <w:keepNext/>
      <w:keepLines/>
      <w:spacing w:before="200" w:after="0"/>
      <w:ind w:left="6468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42B1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42B11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42B11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42B11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C6FBB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42B11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42B11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42B1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42B11"/>
    <w:rPr>
      <w:rFonts w:ascii="Cambria" w:hAnsi="Cambria" w:cs="Times New Roman"/>
      <w:i/>
      <w:iCs/>
      <w:color w:val="404040"/>
      <w:sz w:val="20"/>
      <w:szCs w:val="20"/>
    </w:rPr>
  </w:style>
  <w:style w:type="character" w:customStyle="1" w:styleId="apple-converted-space">
    <w:name w:val="apple-converted-space"/>
    <w:basedOn w:val="DefaultParagraphFont"/>
    <w:uiPriority w:val="99"/>
    <w:rsid w:val="00CC6FB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C6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C6F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6FB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42B11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42B11"/>
    <w:rPr>
      <w:rFonts w:cs="Times New Roman"/>
      <w:color w:val="808080"/>
    </w:rPr>
  </w:style>
  <w:style w:type="character" w:customStyle="1" w:styleId="mwe-math-mathml-inline">
    <w:name w:val="mwe-math-mathml-inline"/>
    <w:basedOn w:val="DefaultParagraphFont"/>
    <w:uiPriority w:val="99"/>
    <w:rsid w:val="00142B11"/>
    <w:rPr>
      <w:rFonts w:cs="Times New Roman"/>
    </w:rPr>
  </w:style>
  <w:style w:type="character" w:customStyle="1" w:styleId="posttitle-text">
    <w:name w:val="post__title-text"/>
    <w:basedOn w:val="DefaultParagraphFont"/>
    <w:uiPriority w:val="99"/>
    <w:rsid w:val="00142B11"/>
    <w:rPr>
      <w:rFonts w:cs="Times New Roman"/>
    </w:rPr>
  </w:style>
  <w:style w:type="paragraph" w:styleId="NormalWeb">
    <w:name w:val="Normal (Web)"/>
    <w:basedOn w:val="Normal"/>
    <w:uiPriority w:val="99"/>
    <w:semiHidden/>
    <w:rsid w:val="00142B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99"/>
    <w:qFormat/>
    <w:rsid w:val="00142B11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142B11"/>
    <w:rPr>
      <w:rFonts w:cs="Times New Roman"/>
      <w:i/>
      <w:iCs/>
    </w:rPr>
  </w:style>
  <w:style w:type="character" w:customStyle="1" w:styleId="mi">
    <w:name w:val="mi"/>
    <w:basedOn w:val="DefaultParagraphFont"/>
    <w:uiPriority w:val="99"/>
    <w:rsid w:val="00142B11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rsid w:val="00142B11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142B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42B11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42B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42B11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5229CF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99"/>
    <w:rsid w:val="005229C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99"/>
    <w:rsid w:val="005229CF"/>
    <w:pPr>
      <w:spacing w:after="100"/>
    </w:pPr>
  </w:style>
  <w:style w:type="paragraph" w:styleId="TOC3">
    <w:name w:val="toc 3"/>
    <w:basedOn w:val="Normal"/>
    <w:next w:val="Normal"/>
    <w:autoRedefine/>
    <w:uiPriority w:val="99"/>
    <w:rsid w:val="005229CF"/>
    <w:pPr>
      <w:spacing w:after="100"/>
      <w:ind w:left="440"/>
    </w:pPr>
    <w:rPr>
      <w:rFonts w:eastAsia="Times New Roman"/>
      <w:lang w:eastAsia="ru-RU"/>
    </w:rPr>
  </w:style>
  <w:style w:type="paragraph" w:styleId="Caption">
    <w:name w:val="caption"/>
    <w:basedOn w:val="Normal"/>
    <w:next w:val="Normal"/>
    <w:uiPriority w:val="99"/>
    <w:qFormat/>
    <w:rsid w:val="005F0E36"/>
    <w:pPr>
      <w:spacing w:line="240" w:lineRule="auto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57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350</TotalTime>
  <Pages>3</Pages>
  <Words>339</Words>
  <Characters>1935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</cp:lastModifiedBy>
  <cp:revision>127</cp:revision>
  <cp:lastPrinted>2017-06-15T19:38:00Z</cp:lastPrinted>
  <dcterms:created xsi:type="dcterms:W3CDTF">2017-06-15T09:21:00Z</dcterms:created>
  <dcterms:modified xsi:type="dcterms:W3CDTF">2018-01-11T18:51:00Z</dcterms:modified>
</cp:coreProperties>
</file>